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FEBEA" w14:textId="77777777" w:rsidR="00576450" w:rsidRPr="00F351F8" w:rsidRDefault="00576450" w:rsidP="00576450">
      <w:pPr>
        <w:rPr>
          <w:lang w:val="en-GB"/>
        </w:rPr>
      </w:pPr>
    </w:p>
    <w:p w14:paraId="4BAA30E5" w14:textId="77777777" w:rsidR="00576450" w:rsidRPr="00F351F8" w:rsidRDefault="00576450" w:rsidP="00576450">
      <w:pPr>
        <w:rPr>
          <w:lang w:val="en-GB"/>
        </w:rPr>
      </w:pPr>
    </w:p>
    <w:p w14:paraId="5B22A691" w14:textId="77777777" w:rsidR="00576450" w:rsidRPr="00F351F8" w:rsidRDefault="00576450" w:rsidP="00576450">
      <w:pPr>
        <w:rPr>
          <w:lang w:val="en-GB"/>
        </w:rPr>
      </w:pPr>
    </w:p>
    <w:p w14:paraId="5B5CFFA9" w14:textId="77777777" w:rsidR="00576450" w:rsidRPr="00F351F8" w:rsidRDefault="00576450" w:rsidP="00576450">
      <w:pPr>
        <w:rPr>
          <w:lang w:val="en-GB"/>
        </w:rPr>
      </w:pPr>
    </w:p>
    <w:p w14:paraId="19C8E152" w14:textId="77777777" w:rsidR="00576450" w:rsidRPr="00F351F8" w:rsidRDefault="00576450" w:rsidP="00576450">
      <w:pPr>
        <w:rPr>
          <w:lang w:val="en-GB"/>
        </w:rPr>
      </w:pPr>
    </w:p>
    <w:p w14:paraId="4A78C1FB" w14:textId="77777777" w:rsidR="00576450" w:rsidRPr="00F351F8" w:rsidRDefault="00576450" w:rsidP="00576450">
      <w:pPr>
        <w:rPr>
          <w:lang w:val="en-GB"/>
        </w:rPr>
      </w:pPr>
    </w:p>
    <w:p w14:paraId="15B6A70F" w14:textId="77777777" w:rsidR="00576450" w:rsidRPr="00F351F8" w:rsidRDefault="00576450" w:rsidP="00576450">
      <w:pPr>
        <w:rPr>
          <w:lang w:val="en-GB"/>
        </w:rPr>
      </w:pPr>
    </w:p>
    <w:p w14:paraId="1B339B01" w14:textId="77777777" w:rsidR="00576450" w:rsidRPr="00F351F8" w:rsidRDefault="00576450" w:rsidP="00576450">
      <w:pPr>
        <w:rPr>
          <w:lang w:val="en-GB"/>
        </w:rPr>
      </w:pPr>
    </w:p>
    <w:p w14:paraId="25CE43D1" w14:textId="77777777" w:rsidR="00576450" w:rsidRPr="00F351F8" w:rsidRDefault="00576450" w:rsidP="00576450">
      <w:pPr>
        <w:rPr>
          <w:lang w:val="en-GB"/>
        </w:rPr>
      </w:pPr>
    </w:p>
    <w:p w14:paraId="750C6338" w14:textId="7F7F2DFA" w:rsidR="00576450" w:rsidRDefault="00576450" w:rsidP="00576450">
      <w:pPr>
        <w:jc w:val="center"/>
        <w:rPr>
          <w:b/>
          <w:sz w:val="40"/>
          <w:szCs w:val="40"/>
          <w:lang w:val="en-GB"/>
        </w:rPr>
      </w:pPr>
      <w:r w:rsidRPr="00F351F8">
        <w:rPr>
          <w:b/>
          <w:sz w:val="40"/>
          <w:szCs w:val="40"/>
          <w:lang w:val="en-GB"/>
        </w:rPr>
        <w:t>IT Technology</w:t>
      </w:r>
    </w:p>
    <w:p w14:paraId="4D13C08D" w14:textId="77777777" w:rsidR="00C46740" w:rsidRPr="00F351F8" w:rsidRDefault="00C46740" w:rsidP="00576450">
      <w:pPr>
        <w:jc w:val="center"/>
        <w:rPr>
          <w:b/>
          <w:sz w:val="40"/>
          <w:szCs w:val="40"/>
          <w:lang w:val="en-GB"/>
        </w:rPr>
      </w:pPr>
    </w:p>
    <w:p w14:paraId="1E7D2418" w14:textId="33AB116B" w:rsidR="00C46740" w:rsidRPr="00C46740" w:rsidRDefault="002E6791" w:rsidP="00C46740">
      <w:pPr>
        <w:jc w:val="center"/>
        <w:rPr>
          <w:b/>
          <w:sz w:val="40"/>
          <w:szCs w:val="40"/>
          <w:lang w:val="en-GB"/>
        </w:rPr>
      </w:pPr>
      <w:r w:rsidRPr="002E6791">
        <w:rPr>
          <w:b/>
          <w:sz w:val="40"/>
          <w:szCs w:val="40"/>
          <w:lang w:val="en-GB"/>
        </w:rPr>
        <w:t>Assignment 1</w:t>
      </w:r>
      <w:r>
        <w:rPr>
          <w:b/>
          <w:sz w:val="40"/>
          <w:szCs w:val="40"/>
          <w:lang w:val="en-GB"/>
        </w:rPr>
        <w:t xml:space="preserve"> -</w:t>
      </w:r>
      <w:r w:rsidRPr="002E6791">
        <w:rPr>
          <w:b/>
          <w:sz w:val="40"/>
          <w:szCs w:val="40"/>
          <w:lang w:val="en-GB"/>
        </w:rPr>
        <w:t xml:space="preserve"> Raspberry VM, IP and MAC addresses and ARP table.</w:t>
      </w:r>
    </w:p>
    <w:p w14:paraId="77474151" w14:textId="41DE5FF8" w:rsidR="00543793" w:rsidRPr="00F351F8" w:rsidRDefault="00543793" w:rsidP="00576450">
      <w:pPr>
        <w:jc w:val="center"/>
        <w:rPr>
          <w:b/>
          <w:sz w:val="40"/>
          <w:szCs w:val="40"/>
          <w:lang w:val="en-GB"/>
        </w:rPr>
      </w:pPr>
    </w:p>
    <w:p w14:paraId="03A1C8E0" w14:textId="77777777" w:rsidR="00576450" w:rsidRPr="00F351F8" w:rsidRDefault="00576450" w:rsidP="00576450">
      <w:pPr>
        <w:jc w:val="center"/>
        <w:rPr>
          <w:lang w:val="en-GB"/>
        </w:rPr>
      </w:pPr>
    </w:p>
    <w:p w14:paraId="70A3E402" w14:textId="77777777" w:rsidR="00576450" w:rsidRPr="00F351F8" w:rsidRDefault="00576450" w:rsidP="00576450">
      <w:pPr>
        <w:rPr>
          <w:lang w:val="en-GB"/>
        </w:rPr>
      </w:pPr>
    </w:p>
    <w:p w14:paraId="5A6F0820" w14:textId="77777777" w:rsidR="00576450" w:rsidRPr="00F351F8" w:rsidRDefault="00576450" w:rsidP="00576450">
      <w:pPr>
        <w:rPr>
          <w:lang w:val="en-GB"/>
        </w:rPr>
      </w:pPr>
    </w:p>
    <w:p w14:paraId="7097A6F0" w14:textId="77777777" w:rsidR="00576450" w:rsidRPr="00F351F8" w:rsidRDefault="00576450" w:rsidP="00576450">
      <w:pPr>
        <w:rPr>
          <w:lang w:val="en-GB"/>
        </w:rPr>
      </w:pPr>
    </w:p>
    <w:p w14:paraId="04EC33EF" w14:textId="77777777" w:rsidR="00576450" w:rsidRDefault="00576450" w:rsidP="00576450">
      <w:pPr>
        <w:rPr>
          <w:lang w:val="en-GB"/>
        </w:rPr>
      </w:pPr>
    </w:p>
    <w:p w14:paraId="74911D48" w14:textId="77777777" w:rsidR="00E72949" w:rsidRDefault="00E72949" w:rsidP="00576450">
      <w:pPr>
        <w:rPr>
          <w:lang w:val="en-GB"/>
        </w:rPr>
      </w:pPr>
    </w:p>
    <w:p w14:paraId="7E1D3B9A" w14:textId="77777777" w:rsidR="00E72949" w:rsidRDefault="00E72949" w:rsidP="00576450">
      <w:pPr>
        <w:rPr>
          <w:lang w:val="en-GB"/>
        </w:rPr>
      </w:pPr>
    </w:p>
    <w:p w14:paraId="42848B3D" w14:textId="77777777" w:rsidR="00E72949" w:rsidRPr="00F351F8" w:rsidRDefault="00E72949" w:rsidP="00576450">
      <w:pPr>
        <w:rPr>
          <w:lang w:val="en-GB"/>
        </w:rPr>
      </w:pPr>
    </w:p>
    <w:p w14:paraId="71DE8C95" w14:textId="77777777" w:rsidR="00576450" w:rsidRPr="00F351F8" w:rsidRDefault="00576450" w:rsidP="00576450">
      <w:pPr>
        <w:rPr>
          <w:lang w:val="en-GB"/>
        </w:rPr>
      </w:pPr>
    </w:p>
    <w:p w14:paraId="01C41FC7" w14:textId="77777777" w:rsidR="00576450" w:rsidRDefault="00EB75CA" w:rsidP="00576450">
      <w:pPr>
        <w:jc w:val="right"/>
        <w:rPr>
          <w:lang w:val="en-GB"/>
        </w:rPr>
      </w:pPr>
      <w:r w:rsidRPr="00EB75CA">
        <w:rPr>
          <w:noProof/>
          <w:lang w:val="en-GB" w:eastAsia="en-GB"/>
        </w:rPr>
        <w:drawing>
          <wp:inline distT="0" distB="0" distL="0" distR="0" wp14:anchorId="28B1D090" wp14:editId="489ADA09">
            <wp:extent cx="1914537" cy="1448405"/>
            <wp:effectExtent l="0" t="0" r="0" b="0"/>
            <wp:docPr id="1" name="Picture 1" descr="C:\UCL\Document standards\Logoer\UCL_logoer-på-engelsk\UK\UCL_vertical_logo_UK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CL\Document standards\Logoer\UCL_logoer-på-engelsk\UK\UCL_vertical_logo_UK_rg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1452" cy="1453636"/>
                    </a:xfrm>
                    <a:prstGeom prst="rect">
                      <a:avLst/>
                    </a:prstGeom>
                    <a:noFill/>
                    <a:ln>
                      <a:noFill/>
                    </a:ln>
                  </pic:spPr>
                </pic:pic>
              </a:graphicData>
            </a:graphic>
          </wp:inline>
        </w:drawing>
      </w:r>
    </w:p>
    <w:p w14:paraId="5C03BB48" w14:textId="77777777" w:rsidR="00576450" w:rsidRPr="00F351F8" w:rsidRDefault="00576450" w:rsidP="00576450">
      <w:pPr>
        <w:jc w:val="right"/>
        <w:rPr>
          <w:lang w:val="en-GB"/>
        </w:rPr>
      </w:pPr>
    </w:p>
    <w:p w14:paraId="16349686" w14:textId="77777777" w:rsidR="00576450" w:rsidRPr="00F351F8" w:rsidRDefault="00576450" w:rsidP="00576450">
      <w:pPr>
        <w:jc w:val="right"/>
        <w:rPr>
          <w:lang w:val="en-GB"/>
        </w:rPr>
      </w:pPr>
    </w:p>
    <w:p w14:paraId="7A7F433B" w14:textId="77777777" w:rsidR="004321E0" w:rsidRPr="00F351F8" w:rsidRDefault="004321E0" w:rsidP="00576450">
      <w:pPr>
        <w:jc w:val="right"/>
        <w:rPr>
          <w:lang w:val="en-GB"/>
        </w:rPr>
      </w:pPr>
    </w:p>
    <w:p w14:paraId="7F43233E" w14:textId="77777777" w:rsidR="008165C2" w:rsidRPr="00F351F8" w:rsidRDefault="008165C2" w:rsidP="00576450">
      <w:pPr>
        <w:jc w:val="right"/>
        <w:rPr>
          <w:lang w:val="en-GB"/>
        </w:rPr>
      </w:pPr>
    </w:p>
    <w:p w14:paraId="4DAC089E" w14:textId="77777777" w:rsidR="00576450" w:rsidRPr="00F351F8" w:rsidRDefault="004321E0" w:rsidP="00576450">
      <w:pPr>
        <w:jc w:val="right"/>
        <w:rPr>
          <w:lang w:val="en-GB"/>
        </w:rPr>
      </w:pPr>
      <w:r w:rsidRPr="00F351F8">
        <w:rPr>
          <w:lang w:val="en-GB"/>
        </w:rPr>
        <w:t>Author</w:t>
      </w:r>
    </w:p>
    <w:p w14:paraId="5BD3826B" w14:textId="3DD25918" w:rsidR="00576450" w:rsidRPr="00B8612B" w:rsidRDefault="00A71FEA" w:rsidP="00576450">
      <w:pPr>
        <w:jc w:val="right"/>
        <w:rPr>
          <w:lang w:val="en-GB"/>
        </w:rPr>
      </w:pPr>
      <w:bookmarkStart w:id="0" w:name="_Hlk81998988"/>
      <w:r w:rsidRPr="00B8612B">
        <w:rPr>
          <w:lang w:val="en-GB"/>
        </w:rPr>
        <w:t>Romulus Virgiliu Prundis</w:t>
      </w:r>
    </w:p>
    <w:p w14:paraId="5C3F27B9" w14:textId="027936C2" w:rsidR="00D10747" w:rsidRPr="00B8612B" w:rsidRDefault="00240641" w:rsidP="00576450">
      <w:pPr>
        <w:jc w:val="right"/>
        <w:rPr>
          <w:rStyle w:val="Hyperlink"/>
          <w:lang w:val="en-GB"/>
        </w:rPr>
      </w:pPr>
      <w:hyperlink r:id="rId9" w:history="1">
        <w:r w:rsidR="003E301F" w:rsidRPr="00B8612B">
          <w:rPr>
            <w:rStyle w:val="Hyperlink"/>
            <w:lang w:val="en-GB"/>
          </w:rPr>
          <w:t>rvpr37603@edu.ucl.dk</w:t>
        </w:r>
      </w:hyperlink>
    </w:p>
    <w:p w14:paraId="7DE3D0C6" w14:textId="77777777" w:rsidR="002F6EBA" w:rsidRPr="00B8612B" w:rsidRDefault="002F6EBA" w:rsidP="002F6EBA">
      <w:pPr>
        <w:rPr>
          <w:sz w:val="28"/>
          <w:szCs w:val="28"/>
          <w:lang w:val="en-GB"/>
        </w:rPr>
      </w:pPr>
    </w:p>
    <w:bookmarkEnd w:id="0"/>
    <w:p w14:paraId="27CD43B4" w14:textId="77777777" w:rsidR="008165C2" w:rsidRPr="00B8612B" w:rsidRDefault="008165C2" w:rsidP="002F6EBA">
      <w:pPr>
        <w:rPr>
          <w:sz w:val="28"/>
          <w:szCs w:val="28"/>
          <w:lang w:val="en-GB"/>
        </w:rPr>
      </w:pPr>
    </w:p>
    <w:p w14:paraId="08AB08F7" w14:textId="77777777" w:rsidR="008165C2" w:rsidRPr="00B8612B" w:rsidRDefault="008165C2" w:rsidP="002F6EBA">
      <w:pPr>
        <w:rPr>
          <w:sz w:val="28"/>
          <w:szCs w:val="28"/>
          <w:lang w:val="en-GB"/>
        </w:rPr>
      </w:pPr>
    </w:p>
    <w:p w14:paraId="2483A487" w14:textId="1CC4E458" w:rsidR="002F6EBA" w:rsidRPr="002107CE" w:rsidRDefault="003E301F" w:rsidP="002F6EBA">
      <w:pPr>
        <w:jc w:val="right"/>
        <w:rPr>
          <w:sz w:val="28"/>
          <w:szCs w:val="28"/>
        </w:rPr>
      </w:pPr>
      <w:r w:rsidRPr="002107CE">
        <w:rPr>
          <w:sz w:val="28"/>
          <w:szCs w:val="28"/>
        </w:rPr>
        <w:t>We</w:t>
      </w:r>
      <w:r w:rsidR="002107CE" w:rsidRPr="002107CE">
        <w:rPr>
          <w:sz w:val="28"/>
          <w:szCs w:val="28"/>
        </w:rPr>
        <w:t>dnesday</w:t>
      </w:r>
      <w:r w:rsidR="002F6EBA" w:rsidRPr="002107CE">
        <w:rPr>
          <w:sz w:val="28"/>
          <w:szCs w:val="28"/>
        </w:rPr>
        <w:t xml:space="preserve"> </w:t>
      </w:r>
      <w:r w:rsidR="00C160E1">
        <w:rPr>
          <w:sz w:val="28"/>
          <w:szCs w:val="28"/>
        </w:rPr>
        <w:t>22</w:t>
      </w:r>
      <w:r w:rsidR="002F6EBA" w:rsidRPr="002107CE">
        <w:rPr>
          <w:sz w:val="28"/>
          <w:szCs w:val="28"/>
        </w:rPr>
        <w:t xml:space="preserve"> </w:t>
      </w:r>
      <w:r w:rsidR="00A71FEA" w:rsidRPr="002107CE">
        <w:rPr>
          <w:sz w:val="28"/>
          <w:szCs w:val="28"/>
        </w:rPr>
        <w:t>September</w:t>
      </w:r>
      <w:r w:rsidR="00050D9F" w:rsidRPr="002107CE">
        <w:rPr>
          <w:sz w:val="28"/>
          <w:szCs w:val="28"/>
        </w:rPr>
        <w:t xml:space="preserve"> 202</w:t>
      </w:r>
      <w:r w:rsidR="00A71FEA" w:rsidRPr="002107CE">
        <w:rPr>
          <w:sz w:val="28"/>
          <w:szCs w:val="28"/>
        </w:rPr>
        <w:t>1</w:t>
      </w:r>
    </w:p>
    <w:p w14:paraId="694B9CBE" w14:textId="77777777" w:rsidR="00D10747" w:rsidRPr="002107CE" w:rsidRDefault="00D10747">
      <w:pPr>
        <w:rPr>
          <w:lang w:eastAsia="en-US"/>
        </w:rPr>
      </w:pPr>
      <w:r w:rsidRPr="002107CE">
        <w:br w:type="page"/>
      </w:r>
    </w:p>
    <w:p w14:paraId="14C90CBA" w14:textId="77777777" w:rsidR="00596D9D" w:rsidRPr="00457CB7" w:rsidRDefault="00596D9D" w:rsidP="00457CB7">
      <w:pPr>
        <w:rPr>
          <w:b/>
          <w:sz w:val="28"/>
          <w:szCs w:val="28"/>
          <w:lang w:val="en-GB"/>
        </w:rPr>
      </w:pPr>
      <w:r w:rsidRPr="00457CB7">
        <w:rPr>
          <w:b/>
          <w:sz w:val="28"/>
          <w:szCs w:val="28"/>
          <w:lang w:val="en-GB"/>
        </w:rPr>
        <w:lastRenderedPageBreak/>
        <w:t>Table of Contents</w:t>
      </w:r>
    </w:p>
    <w:p w14:paraId="7FF9FE07" w14:textId="77777777" w:rsidR="00A31236" w:rsidRPr="00F351F8" w:rsidRDefault="00A31236">
      <w:pPr>
        <w:rPr>
          <w:lang w:val="en-GB"/>
        </w:rPr>
      </w:pPr>
    </w:p>
    <w:sdt>
      <w:sdtPr>
        <w:rPr>
          <w:rFonts w:ascii="Times New Roman" w:eastAsia="Times New Roman" w:hAnsi="Times New Roman" w:cs="Times New Roman"/>
          <w:b w:val="0"/>
          <w:bCs w:val="0"/>
          <w:color w:val="auto"/>
          <w:sz w:val="24"/>
          <w:szCs w:val="24"/>
          <w:lang w:val="en-GB" w:eastAsia="da-DK"/>
        </w:rPr>
        <w:id w:val="-75133969"/>
        <w:docPartObj>
          <w:docPartGallery w:val="Table of Contents"/>
          <w:docPartUnique/>
        </w:docPartObj>
      </w:sdtPr>
      <w:sdtEndPr>
        <w:rPr>
          <w:noProof/>
        </w:rPr>
      </w:sdtEndPr>
      <w:sdtContent>
        <w:p w14:paraId="3493572B" w14:textId="77777777" w:rsidR="00A31236" w:rsidRPr="00F351F8" w:rsidRDefault="00A31236" w:rsidP="00457CB7">
          <w:pPr>
            <w:pStyle w:val="TOCHeading"/>
            <w:numPr>
              <w:ilvl w:val="0"/>
              <w:numId w:val="0"/>
            </w:numPr>
            <w:ind w:left="432" w:hanging="432"/>
            <w:rPr>
              <w:lang w:val="en-GB"/>
            </w:rPr>
          </w:pPr>
        </w:p>
        <w:p w14:paraId="5A214DDA" w14:textId="12045F51" w:rsidR="004B42D9" w:rsidRDefault="00A31236">
          <w:pPr>
            <w:pStyle w:val="TOC1"/>
            <w:rPr>
              <w:rFonts w:asciiTheme="minorHAnsi" w:eastAsiaTheme="minorEastAsia" w:hAnsiTheme="minorHAnsi" w:cstheme="minorBidi"/>
              <w:noProof/>
              <w:sz w:val="22"/>
              <w:szCs w:val="22"/>
              <w:lang w:val="en-IE" w:eastAsia="en-IE"/>
            </w:rPr>
          </w:pPr>
          <w:r w:rsidRPr="00F351F8">
            <w:rPr>
              <w:lang w:val="en-GB"/>
            </w:rPr>
            <w:fldChar w:fldCharType="begin"/>
          </w:r>
          <w:r w:rsidRPr="00F351F8">
            <w:rPr>
              <w:lang w:val="en-GB"/>
            </w:rPr>
            <w:instrText xml:space="preserve"> TOC \o "1-3" \h \z \u </w:instrText>
          </w:r>
          <w:r w:rsidRPr="00F351F8">
            <w:rPr>
              <w:lang w:val="en-GB"/>
            </w:rPr>
            <w:fldChar w:fldCharType="separate"/>
          </w:r>
          <w:hyperlink w:anchor="_Toc83587452" w:history="1">
            <w:r w:rsidR="004B42D9" w:rsidRPr="009F3B13">
              <w:rPr>
                <w:rStyle w:val="Hyperlink"/>
                <w:noProof/>
                <w:lang w:val="en-GB"/>
              </w:rPr>
              <w:t>1</w:t>
            </w:r>
            <w:r w:rsidR="004B42D9">
              <w:rPr>
                <w:rFonts w:asciiTheme="minorHAnsi" w:eastAsiaTheme="minorEastAsia" w:hAnsiTheme="minorHAnsi" w:cstheme="minorBidi"/>
                <w:noProof/>
                <w:sz w:val="22"/>
                <w:szCs w:val="22"/>
                <w:lang w:val="en-IE" w:eastAsia="en-IE"/>
              </w:rPr>
              <w:tab/>
            </w:r>
            <w:r w:rsidR="004B42D9" w:rsidRPr="009F3B13">
              <w:rPr>
                <w:rStyle w:val="Hyperlink"/>
                <w:noProof/>
                <w:lang w:val="en-GB"/>
              </w:rPr>
              <w:t>Introduction</w:t>
            </w:r>
            <w:r w:rsidR="004B42D9">
              <w:rPr>
                <w:noProof/>
                <w:webHidden/>
              </w:rPr>
              <w:tab/>
            </w:r>
            <w:r w:rsidR="004B42D9">
              <w:rPr>
                <w:noProof/>
                <w:webHidden/>
              </w:rPr>
              <w:fldChar w:fldCharType="begin"/>
            </w:r>
            <w:r w:rsidR="004B42D9">
              <w:rPr>
                <w:noProof/>
                <w:webHidden/>
              </w:rPr>
              <w:instrText xml:space="preserve"> PAGEREF _Toc83587452 \h </w:instrText>
            </w:r>
            <w:r w:rsidR="004B42D9">
              <w:rPr>
                <w:noProof/>
                <w:webHidden/>
              </w:rPr>
            </w:r>
            <w:r w:rsidR="004B42D9">
              <w:rPr>
                <w:noProof/>
                <w:webHidden/>
              </w:rPr>
              <w:fldChar w:fldCharType="separate"/>
            </w:r>
            <w:r w:rsidR="0099326A">
              <w:rPr>
                <w:noProof/>
                <w:webHidden/>
              </w:rPr>
              <w:t>1</w:t>
            </w:r>
            <w:r w:rsidR="004B42D9">
              <w:rPr>
                <w:noProof/>
                <w:webHidden/>
              </w:rPr>
              <w:fldChar w:fldCharType="end"/>
            </w:r>
          </w:hyperlink>
        </w:p>
        <w:p w14:paraId="4AB47B7D" w14:textId="64961890" w:rsidR="004B42D9" w:rsidRDefault="004B42D9">
          <w:pPr>
            <w:pStyle w:val="TOC1"/>
            <w:rPr>
              <w:rFonts w:asciiTheme="minorHAnsi" w:eastAsiaTheme="minorEastAsia" w:hAnsiTheme="minorHAnsi" w:cstheme="minorBidi"/>
              <w:noProof/>
              <w:sz w:val="22"/>
              <w:szCs w:val="22"/>
              <w:lang w:val="en-IE" w:eastAsia="en-IE"/>
            </w:rPr>
          </w:pPr>
          <w:hyperlink w:anchor="_Toc83587453" w:history="1">
            <w:r w:rsidRPr="009F3B13">
              <w:rPr>
                <w:rStyle w:val="Hyperlink"/>
                <w:noProof/>
                <w:lang w:val="en-GB"/>
              </w:rPr>
              <w:t>2</w:t>
            </w:r>
            <w:r>
              <w:rPr>
                <w:rFonts w:asciiTheme="minorHAnsi" w:eastAsiaTheme="minorEastAsia" w:hAnsiTheme="minorHAnsi" w:cstheme="minorBidi"/>
                <w:noProof/>
                <w:sz w:val="22"/>
                <w:szCs w:val="22"/>
                <w:lang w:val="en-IE" w:eastAsia="en-IE"/>
              </w:rPr>
              <w:tab/>
            </w:r>
            <w:r w:rsidRPr="009F3B13">
              <w:rPr>
                <w:rStyle w:val="Hyperlink"/>
                <w:noProof/>
                <w:lang w:val="en-GB"/>
              </w:rPr>
              <w:t>Tasks</w:t>
            </w:r>
            <w:r>
              <w:rPr>
                <w:noProof/>
                <w:webHidden/>
              </w:rPr>
              <w:tab/>
            </w:r>
            <w:r>
              <w:rPr>
                <w:noProof/>
                <w:webHidden/>
              </w:rPr>
              <w:fldChar w:fldCharType="begin"/>
            </w:r>
            <w:r>
              <w:rPr>
                <w:noProof/>
                <w:webHidden/>
              </w:rPr>
              <w:instrText xml:space="preserve"> PAGEREF _Toc83587453 \h </w:instrText>
            </w:r>
            <w:r>
              <w:rPr>
                <w:noProof/>
                <w:webHidden/>
              </w:rPr>
            </w:r>
            <w:r>
              <w:rPr>
                <w:noProof/>
                <w:webHidden/>
              </w:rPr>
              <w:fldChar w:fldCharType="separate"/>
            </w:r>
            <w:r w:rsidR="0099326A">
              <w:rPr>
                <w:noProof/>
                <w:webHidden/>
              </w:rPr>
              <w:t>1</w:t>
            </w:r>
            <w:r>
              <w:rPr>
                <w:noProof/>
                <w:webHidden/>
              </w:rPr>
              <w:fldChar w:fldCharType="end"/>
            </w:r>
          </w:hyperlink>
        </w:p>
        <w:p w14:paraId="08F23558" w14:textId="447697F8" w:rsidR="004B42D9" w:rsidRDefault="004B42D9">
          <w:pPr>
            <w:pStyle w:val="TOC1"/>
            <w:rPr>
              <w:rFonts w:asciiTheme="minorHAnsi" w:eastAsiaTheme="minorEastAsia" w:hAnsiTheme="minorHAnsi" w:cstheme="minorBidi"/>
              <w:noProof/>
              <w:sz w:val="22"/>
              <w:szCs w:val="22"/>
              <w:lang w:val="en-IE" w:eastAsia="en-IE"/>
            </w:rPr>
          </w:pPr>
          <w:hyperlink w:anchor="_Toc83587454" w:history="1">
            <w:r w:rsidRPr="009F3B13">
              <w:rPr>
                <w:rStyle w:val="Hyperlink"/>
                <w:noProof/>
                <w:lang w:val="en-GB"/>
              </w:rPr>
              <w:t>3</w:t>
            </w:r>
            <w:r>
              <w:rPr>
                <w:rFonts w:asciiTheme="minorHAnsi" w:eastAsiaTheme="minorEastAsia" w:hAnsiTheme="minorHAnsi" w:cstheme="minorBidi"/>
                <w:noProof/>
                <w:sz w:val="22"/>
                <w:szCs w:val="22"/>
                <w:lang w:val="en-IE" w:eastAsia="en-IE"/>
              </w:rPr>
              <w:tab/>
            </w:r>
            <w:r w:rsidRPr="009F3B13">
              <w:rPr>
                <w:rStyle w:val="Hyperlink"/>
                <w:noProof/>
                <w:lang w:val="en-GB"/>
              </w:rPr>
              <w:t>Audience</w:t>
            </w:r>
            <w:r>
              <w:rPr>
                <w:noProof/>
                <w:webHidden/>
              </w:rPr>
              <w:tab/>
            </w:r>
            <w:r>
              <w:rPr>
                <w:noProof/>
                <w:webHidden/>
              </w:rPr>
              <w:fldChar w:fldCharType="begin"/>
            </w:r>
            <w:r>
              <w:rPr>
                <w:noProof/>
                <w:webHidden/>
              </w:rPr>
              <w:instrText xml:space="preserve"> PAGEREF _Toc83587454 \h </w:instrText>
            </w:r>
            <w:r>
              <w:rPr>
                <w:noProof/>
                <w:webHidden/>
              </w:rPr>
            </w:r>
            <w:r>
              <w:rPr>
                <w:noProof/>
                <w:webHidden/>
              </w:rPr>
              <w:fldChar w:fldCharType="separate"/>
            </w:r>
            <w:r w:rsidR="0099326A">
              <w:rPr>
                <w:noProof/>
                <w:webHidden/>
              </w:rPr>
              <w:t>2</w:t>
            </w:r>
            <w:r>
              <w:rPr>
                <w:noProof/>
                <w:webHidden/>
              </w:rPr>
              <w:fldChar w:fldCharType="end"/>
            </w:r>
          </w:hyperlink>
        </w:p>
        <w:p w14:paraId="4EF516A8" w14:textId="60F50207" w:rsidR="004B42D9" w:rsidRDefault="004B42D9">
          <w:pPr>
            <w:pStyle w:val="TOC1"/>
            <w:rPr>
              <w:rFonts w:asciiTheme="minorHAnsi" w:eastAsiaTheme="minorEastAsia" w:hAnsiTheme="minorHAnsi" w:cstheme="minorBidi"/>
              <w:noProof/>
              <w:sz w:val="22"/>
              <w:szCs w:val="22"/>
              <w:lang w:val="en-IE" w:eastAsia="en-IE"/>
            </w:rPr>
          </w:pPr>
          <w:hyperlink w:anchor="_Toc83587455" w:history="1">
            <w:r w:rsidRPr="009F3B13">
              <w:rPr>
                <w:rStyle w:val="Hyperlink"/>
                <w:noProof/>
                <w:lang w:val="en-GB"/>
              </w:rPr>
              <w:t>4</w:t>
            </w:r>
            <w:r>
              <w:rPr>
                <w:rFonts w:asciiTheme="minorHAnsi" w:eastAsiaTheme="minorEastAsia" w:hAnsiTheme="minorHAnsi" w:cstheme="minorBidi"/>
                <w:noProof/>
                <w:sz w:val="22"/>
                <w:szCs w:val="22"/>
                <w:lang w:val="en-IE" w:eastAsia="en-IE"/>
              </w:rPr>
              <w:tab/>
            </w:r>
            <w:r w:rsidRPr="009F3B13">
              <w:rPr>
                <w:rStyle w:val="Hyperlink"/>
                <w:noProof/>
                <w:lang w:val="en-GB"/>
              </w:rPr>
              <w:t>Inventory</w:t>
            </w:r>
            <w:r>
              <w:rPr>
                <w:noProof/>
                <w:webHidden/>
              </w:rPr>
              <w:tab/>
            </w:r>
            <w:r>
              <w:rPr>
                <w:noProof/>
                <w:webHidden/>
              </w:rPr>
              <w:fldChar w:fldCharType="begin"/>
            </w:r>
            <w:r>
              <w:rPr>
                <w:noProof/>
                <w:webHidden/>
              </w:rPr>
              <w:instrText xml:space="preserve"> PAGEREF _Toc83587455 \h </w:instrText>
            </w:r>
            <w:r>
              <w:rPr>
                <w:noProof/>
                <w:webHidden/>
              </w:rPr>
            </w:r>
            <w:r>
              <w:rPr>
                <w:noProof/>
                <w:webHidden/>
              </w:rPr>
              <w:fldChar w:fldCharType="separate"/>
            </w:r>
            <w:r w:rsidR="0099326A">
              <w:rPr>
                <w:noProof/>
                <w:webHidden/>
              </w:rPr>
              <w:t>2</w:t>
            </w:r>
            <w:r>
              <w:rPr>
                <w:noProof/>
                <w:webHidden/>
              </w:rPr>
              <w:fldChar w:fldCharType="end"/>
            </w:r>
          </w:hyperlink>
        </w:p>
        <w:p w14:paraId="2B7312E2" w14:textId="03B0F869" w:rsidR="004B42D9" w:rsidRDefault="004B42D9">
          <w:pPr>
            <w:pStyle w:val="TOC1"/>
            <w:rPr>
              <w:rFonts w:asciiTheme="minorHAnsi" w:eastAsiaTheme="minorEastAsia" w:hAnsiTheme="minorHAnsi" w:cstheme="minorBidi"/>
              <w:noProof/>
              <w:sz w:val="22"/>
              <w:szCs w:val="22"/>
              <w:lang w:val="en-IE" w:eastAsia="en-IE"/>
            </w:rPr>
          </w:pPr>
          <w:hyperlink w:anchor="_Toc83587456" w:history="1">
            <w:r w:rsidRPr="009F3B13">
              <w:rPr>
                <w:rStyle w:val="Hyperlink"/>
                <w:noProof/>
                <w:lang w:val="en-GB"/>
              </w:rPr>
              <w:t>5</w:t>
            </w:r>
            <w:r>
              <w:rPr>
                <w:rFonts w:asciiTheme="minorHAnsi" w:eastAsiaTheme="minorEastAsia" w:hAnsiTheme="minorHAnsi" w:cstheme="minorBidi"/>
                <w:noProof/>
                <w:sz w:val="22"/>
                <w:szCs w:val="22"/>
                <w:lang w:val="en-IE" w:eastAsia="en-IE"/>
              </w:rPr>
              <w:tab/>
            </w:r>
            <w:r w:rsidRPr="009F3B13">
              <w:rPr>
                <w:rStyle w:val="Hyperlink"/>
                <w:noProof/>
                <w:lang w:val="en-GB"/>
              </w:rPr>
              <w:t>A network diagram with IP addresses on two Raspberrry PI Buster OS</w:t>
            </w:r>
            <w:r>
              <w:rPr>
                <w:noProof/>
                <w:webHidden/>
              </w:rPr>
              <w:tab/>
            </w:r>
            <w:r>
              <w:rPr>
                <w:noProof/>
                <w:webHidden/>
              </w:rPr>
              <w:fldChar w:fldCharType="begin"/>
            </w:r>
            <w:r>
              <w:rPr>
                <w:noProof/>
                <w:webHidden/>
              </w:rPr>
              <w:instrText xml:space="preserve"> PAGEREF _Toc83587456 \h </w:instrText>
            </w:r>
            <w:r>
              <w:rPr>
                <w:noProof/>
                <w:webHidden/>
              </w:rPr>
            </w:r>
            <w:r>
              <w:rPr>
                <w:noProof/>
                <w:webHidden/>
              </w:rPr>
              <w:fldChar w:fldCharType="separate"/>
            </w:r>
            <w:r w:rsidR="0099326A">
              <w:rPr>
                <w:noProof/>
                <w:webHidden/>
              </w:rPr>
              <w:t>2</w:t>
            </w:r>
            <w:r>
              <w:rPr>
                <w:noProof/>
                <w:webHidden/>
              </w:rPr>
              <w:fldChar w:fldCharType="end"/>
            </w:r>
          </w:hyperlink>
        </w:p>
        <w:p w14:paraId="78A8387F" w14:textId="423CED97" w:rsidR="004B42D9" w:rsidRDefault="004B42D9">
          <w:pPr>
            <w:pStyle w:val="TOC1"/>
            <w:rPr>
              <w:rFonts w:asciiTheme="minorHAnsi" w:eastAsiaTheme="minorEastAsia" w:hAnsiTheme="minorHAnsi" w:cstheme="minorBidi"/>
              <w:noProof/>
              <w:sz w:val="22"/>
              <w:szCs w:val="22"/>
              <w:lang w:val="en-IE" w:eastAsia="en-IE"/>
            </w:rPr>
          </w:pPr>
          <w:hyperlink w:anchor="_Toc83587457" w:history="1">
            <w:r w:rsidRPr="009F3B13">
              <w:rPr>
                <w:rStyle w:val="Hyperlink"/>
                <w:noProof/>
                <w:lang w:val="en-GB"/>
              </w:rPr>
              <w:t>6</w:t>
            </w:r>
            <w:r>
              <w:rPr>
                <w:rFonts w:asciiTheme="minorHAnsi" w:eastAsiaTheme="minorEastAsia" w:hAnsiTheme="minorHAnsi" w:cstheme="minorBidi"/>
                <w:noProof/>
                <w:sz w:val="22"/>
                <w:szCs w:val="22"/>
                <w:lang w:val="en-IE" w:eastAsia="en-IE"/>
              </w:rPr>
              <w:tab/>
            </w:r>
            <w:r w:rsidRPr="009F3B13">
              <w:rPr>
                <w:rStyle w:val="Hyperlink"/>
                <w:noProof/>
                <w:lang w:val="en-GB"/>
              </w:rPr>
              <w:t>Installing a Raspberry Pi Buster Operating system on a Virtual Machine VM in VMWW and connecting it to the internet VMnet8.</w:t>
            </w:r>
            <w:r>
              <w:rPr>
                <w:noProof/>
                <w:webHidden/>
              </w:rPr>
              <w:tab/>
            </w:r>
            <w:r>
              <w:rPr>
                <w:noProof/>
                <w:webHidden/>
              </w:rPr>
              <w:fldChar w:fldCharType="begin"/>
            </w:r>
            <w:r>
              <w:rPr>
                <w:noProof/>
                <w:webHidden/>
              </w:rPr>
              <w:instrText xml:space="preserve"> PAGEREF _Toc83587457 \h </w:instrText>
            </w:r>
            <w:r>
              <w:rPr>
                <w:noProof/>
                <w:webHidden/>
              </w:rPr>
            </w:r>
            <w:r>
              <w:rPr>
                <w:noProof/>
                <w:webHidden/>
              </w:rPr>
              <w:fldChar w:fldCharType="separate"/>
            </w:r>
            <w:r w:rsidR="0099326A">
              <w:rPr>
                <w:noProof/>
                <w:webHidden/>
              </w:rPr>
              <w:t>3</w:t>
            </w:r>
            <w:r>
              <w:rPr>
                <w:noProof/>
                <w:webHidden/>
              </w:rPr>
              <w:fldChar w:fldCharType="end"/>
            </w:r>
          </w:hyperlink>
        </w:p>
        <w:p w14:paraId="688C5C84" w14:textId="08CDFE2C" w:rsidR="004B42D9" w:rsidRDefault="004B42D9">
          <w:pPr>
            <w:pStyle w:val="TOC1"/>
            <w:rPr>
              <w:rFonts w:asciiTheme="minorHAnsi" w:eastAsiaTheme="minorEastAsia" w:hAnsiTheme="minorHAnsi" w:cstheme="minorBidi"/>
              <w:noProof/>
              <w:sz w:val="22"/>
              <w:szCs w:val="22"/>
              <w:lang w:val="en-IE" w:eastAsia="en-IE"/>
            </w:rPr>
          </w:pPr>
          <w:hyperlink w:anchor="_Toc83587458" w:history="1">
            <w:r w:rsidRPr="009F3B13">
              <w:rPr>
                <w:rStyle w:val="Hyperlink"/>
                <w:noProof/>
                <w:lang w:val="en-GB"/>
              </w:rPr>
              <w:t>7</w:t>
            </w:r>
            <w:r>
              <w:rPr>
                <w:rFonts w:asciiTheme="minorHAnsi" w:eastAsiaTheme="minorEastAsia" w:hAnsiTheme="minorHAnsi" w:cstheme="minorBidi"/>
                <w:noProof/>
                <w:sz w:val="22"/>
                <w:szCs w:val="22"/>
                <w:lang w:val="en-IE" w:eastAsia="en-IE"/>
              </w:rPr>
              <w:tab/>
            </w:r>
            <w:r w:rsidRPr="009F3B13">
              <w:rPr>
                <w:rStyle w:val="Hyperlink"/>
                <w:noProof/>
                <w:lang w:val="en-GB"/>
              </w:rPr>
              <w:t>Sources</w:t>
            </w:r>
            <w:r>
              <w:rPr>
                <w:noProof/>
                <w:webHidden/>
              </w:rPr>
              <w:tab/>
            </w:r>
            <w:r>
              <w:rPr>
                <w:noProof/>
                <w:webHidden/>
              </w:rPr>
              <w:fldChar w:fldCharType="begin"/>
            </w:r>
            <w:r>
              <w:rPr>
                <w:noProof/>
                <w:webHidden/>
              </w:rPr>
              <w:instrText xml:space="preserve"> PAGEREF _Toc83587458 \h </w:instrText>
            </w:r>
            <w:r>
              <w:rPr>
                <w:noProof/>
                <w:webHidden/>
              </w:rPr>
            </w:r>
            <w:r>
              <w:rPr>
                <w:noProof/>
                <w:webHidden/>
              </w:rPr>
              <w:fldChar w:fldCharType="separate"/>
            </w:r>
            <w:r w:rsidR="0099326A">
              <w:rPr>
                <w:noProof/>
                <w:webHidden/>
              </w:rPr>
              <w:t>4</w:t>
            </w:r>
            <w:r>
              <w:rPr>
                <w:noProof/>
                <w:webHidden/>
              </w:rPr>
              <w:fldChar w:fldCharType="end"/>
            </w:r>
          </w:hyperlink>
        </w:p>
        <w:p w14:paraId="6BC621DF" w14:textId="4C4C0725" w:rsidR="004B42D9" w:rsidRDefault="004B42D9">
          <w:pPr>
            <w:pStyle w:val="TOC1"/>
            <w:rPr>
              <w:rFonts w:asciiTheme="minorHAnsi" w:eastAsiaTheme="minorEastAsia" w:hAnsiTheme="minorHAnsi" w:cstheme="minorBidi"/>
              <w:noProof/>
              <w:sz w:val="22"/>
              <w:szCs w:val="22"/>
              <w:lang w:val="en-IE" w:eastAsia="en-IE"/>
            </w:rPr>
          </w:pPr>
          <w:hyperlink w:anchor="_Toc83587459" w:history="1">
            <w:r w:rsidRPr="009F3B13">
              <w:rPr>
                <w:rStyle w:val="Hyperlink"/>
                <w:noProof/>
                <w:lang w:val="en-GB"/>
              </w:rPr>
              <w:t>8</w:t>
            </w:r>
            <w:r>
              <w:rPr>
                <w:rFonts w:asciiTheme="minorHAnsi" w:eastAsiaTheme="minorEastAsia" w:hAnsiTheme="minorHAnsi" w:cstheme="minorBidi"/>
                <w:noProof/>
                <w:sz w:val="22"/>
                <w:szCs w:val="22"/>
                <w:lang w:val="en-IE" w:eastAsia="en-IE"/>
              </w:rPr>
              <w:tab/>
            </w:r>
            <w:r w:rsidRPr="009F3B13">
              <w:rPr>
                <w:rStyle w:val="Hyperlink"/>
                <w:noProof/>
                <w:lang w:val="en-GB"/>
              </w:rPr>
              <w:t>Conclusion</w:t>
            </w:r>
            <w:r>
              <w:rPr>
                <w:noProof/>
                <w:webHidden/>
              </w:rPr>
              <w:tab/>
            </w:r>
            <w:r>
              <w:rPr>
                <w:noProof/>
                <w:webHidden/>
              </w:rPr>
              <w:fldChar w:fldCharType="begin"/>
            </w:r>
            <w:r>
              <w:rPr>
                <w:noProof/>
                <w:webHidden/>
              </w:rPr>
              <w:instrText xml:space="preserve"> PAGEREF _Toc83587459 \h </w:instrText>
            </w:r>
            <w:r>
              <w:rPr>
                <w:noProof/>
                <w:webHidden/>
              </w:rPr>
            </w:r>
            <w:r>
              <w:rPr>
                <w:noProof/>
                <w:webHidden/>
              </w:rPr>
              <w:fldChar w:fldCharType="separate"/>
            </w:r>
            <w:r w:rsidR="0099326A">
              <w:rPr>
                <w:noProof/>
                <w:webHidden/>
              </w:rPr>
              <w:t>4</w:t>
            </w:r>
            <w:r>
              <w:rPr>
                <w:noProof/>
                <w:webHidden/>
              </w:rPr>
              <w:fldChar w:fldCharType="end"/>
            </w:r>
          </w:hyperlink>
        </w:p>
        <w:p w14:paraId="59D822B7" w14:textId="2B0E53C3" w:rsidR="00A31236" w:rsidRPr="00F351F8" w:rsidRDefault="00A31236">
          <w:pPr>
            <w:rPr>
              <w:lang w:val="en-GB"/>
            </w:rPr>
          </w:pPr>
          <w:r w:rsidRPr="00F351F8">
            <w:rPr>
              <w:b/>
              <w:bCs/>
              <w:noProof/>
              <w:lang w:val="en-GB"/>
            </w:rPr>
            <w:fldChar w:fldCharType="end"/>
          </w:r>
        </w:p>
      </w:sdtContent>
    </w:sdt>
    <w:p w14:paraId="53B8B05A" w14:textId="77777777" w:rsidR="00F310BC" w:rsidRPr="00F351F8" w:rsidRDefault="00F310BC">
      <w:pPr>
        <w:rPr>
          <w:lang w:val="en-GB" w:eastAsia="en-US"/>
        </w:rPr>
      </w:pPr>
    </w:p>
    <w:p w14:paraId="6F525FC8" w14:textId="77777777" w:rsidR="00F310BC" w:rsidRPr="00F351F8" w:rsidRDefault="00F310BC">
      <w:pPr>
        <w:rPr>
          <w:lang w:val="en-GB" w:eastAsia="en-US"/>
        </w:rPr>
      </w:pPr>
    </w:p>
    <w:p w14:paraId="46317BDC" w14:textId="77777777" w:rsidR="00F310BC" w:rsidRPr="00F351F8" w:rsidRDefault="00F310BC">
      <w:pPr>
        <w:rPr>
          <w:lang w:val="en-GB" w:eastAsia="en-US"/>
        </w:rPr>
        <w:sectPr w:rsidR="00F310BC" w:rsidRPr="00F351F8" w:rsidSect="00970890">
          <w:footerReference w:type="default" r:id="rId10"/>
          <w:pgSz w:w="11906" w:h="16838"/>
          <w:pgMar w:top="1440" w:right="1134" w:bottom="1530" w:left="1134" w:header="708" w:footer="708" w:gutter="0"/>
          <w:cols w:space="708"/>
          <w:docGrid w:linePitch="360"/>
        </w:sectPr>
      </w:pPr>
    </w:p>
    <w:p w14:paraId="736978AA" w14:textId="77777777" w:rsidR="00576450" w:rsidRPr="00F351F8" w:rsidRDefault="00576450" w:rsidP="00576450">
      <w:pPr>
        <w:pStyle w:val="Heading1"/>
        <w:rPr>
          <w:lang w:val="en-GB"/>
        </w:rPr>
      </w:pPr>
      <w:bookmarkStart w:id="1" w:name="_Toc83587452"/>
      <w:r w:rsidRPr="00F351F8">
        <w:rPr>
          <w:lang w:val="en-GB"/>
        </w:rPr>
        <w:lastRenderedPageBreak/>
        <w:t>Introduction</w:t>
      </w:r>
      <w:bookmarkEnd w:id="1"/>
    </w:p>
    <w:p w14:paraId="3047187B" w14:textId="77777777" w:rsidR="00576450" w:rsidRDefault="00576450" w:rsidP="00576450">
      <w:pPr>
        <w:rPr>
          <w:color w:val="000000" w:themeColor="text1"/>
          <w:lang w:val="en-GB"/>
        </w:rPr>
      </w:pPr>
    </w:p>
    <w:p w14:paraId="5F07102F" w14:textId="151E3B4F" w:rsidR="009E5910" w:rsidRDefault="00B8612B" w:rsidP="00576450">
      <w:pPr>
        <w:rPr>
          <w:color w:val="000000" w:themeColor="text1"/>
          <w:lang w:val="en-GB"/>
        </w:rPr>
      </w:pPr>
      <w:r>
        <w:rPr>
          <w:color w:val="000000" w:themeColor="text1"/>
          <w:lang w:val="en-GB"/>
        </w:rPr>
        <w:t xml:space="preserve">In the next chapters it will be presented this week (36) assignment, </w:t>
      </w:r>
      <w:r w:rsidR="009E5910">
        <w:rPr>
          <w:color w:val="000000" w:themeColor="text1"/>
          <w:lang w:val="en-GB"/>
        </w:rPr>
        <w:t>document</w:t>
      </w:r>
      <w:r>
        <w:rPr>
          <w:color w:val="000000" w:themeColor="text1"/>
          <w:lang w:val="en-GB"/>
        </w:rPr>
        <w:t>ing</w:t>
      </w:r>
      <w:r w:rsidR="009E5910">
        <w:rPr>
          <w:color w:val="000000" w:themeColor="text1"/>
          <w:lang w:val="en-GB"/>
        </w:rPr>
        <w:t xml:space="preserve"> how to install Vmware work station (Virtual Machine Work station) and</w:t>
      </w:r>
      <w:r>
        <w:rPr>
          <w:color w:val="000000" w:themeColor="text1"/>
          <w:lang w:val="en-GB"/>
        </w:rPr>
        <w:t xml:space="preserve"> the OS</w:t>
      </w:r>
      <w:r w:rsidR="009E5910">
        <w:rPr>
          <w:color w:val="000000" w:themeColor="text1"/>
          <w:lang w:val="en-GB"/>
        </w:rPr>
        <w:t xml:space="preserve"> Ubuntu. In the new OS (Operating system) it will be presented also </w:t>
      </w:r>
      <w:r>
        <w:rPr>
          <w:color w:val="000000" w:themeColor="text1"/>
          <w:lang w:val="en-GB"/>
        </w:rPr>
        <w:t>how to install it and set up the internet connection.</w:t>
      </w:r>
    </w:p>
    <w:p w14:paraId="57FA72C0" w14:textId="77777777" w:rsidR="00FB18BE" w:rsidRDefault="00FB18BE" w:rsidP="005048D5">
      <w:pPr>
        <w:rPr>
          <w:lang w:val="en-GB"/>
        </w:rPr>
      </w:pPr>
    </w:p>
    <w:p w14:paraId="3E110338" w14:textId="77777777" w:rsidR="00FB18BE" w:rsidRDefault="00FB18BE" w:rsidP="005048D5">
      <w:pPr>
        <w:rPr>
          <w:lang w:val="en-GB"/>
        </w:rPr>
      </w:pPr>
    </w:p>
    <w:p w14:paraId="7089CEE1" w14:textId="3A3CC6E7" w:rsidR="009E5910" w:rsidRDefault="009E5910" w:rsidP="00540821">
      <w:pPr>
        <w:pStyle w:val="Heading1"/>
        <w:rPr>
          <w:lang w:val="en-GB"/>
        </w:rPr>
      </w:pPr>
      <w:bookmarkStart w:id="2" w:name="_Toc83587453"/>
      <w:r>
        <w:rPr>
          <w:lang w:val="en-GB"/>
        </w:rPr>
        <w:t>Tasks</w:t>
      </w:r>
      <w:bookmarkEnd w:id="2"/>
    </w:p>
    <w:p w14:paraId="48A752E0" w14:textId="77777777" w:rsidR="00706311" w:rsidRPr="00706311" w:rsidRDefault="00706311" w:rsidP="00706311">
      <w:pPr>
        <w:rPr>
          <w:lang w:val="en-GB"/>
        </w:rPr>
      </w:pPr>
    </w:p>
    <w:p w14:paraId="68CF6021" w14:textId="59EEE0EE" w:rsidR="006E057E" w:rsidRPr="006E057E" w:rsidRDefault="00DC084C" w:rsidP="006E057E">
      <w:pPr>
        <w:rPr>
          <w:lang w:val="en-GB"/>
        </w:rPr>
      </w:pPr>
      <w:r>
        <w:rPr>
          <w:lang w:val="en-GB"/>
        </w:rPr>
        <w:t>1.</w:t>
      </w:r>
      <w:r w:rsidR="006E057E" w:rsidRPr="006E057E">
        <w:rPr>
          <w:lang w:val="en-IE"/>
        </w:rPr>
        <w:t xml:space="preserve"> </w:t>
      </w:r>
      <w:r w:rsidR="006E057E" w:rsidRPr="006E057E">
        <w:rPr>
          <w:lang w:val="en-GB"/>
        </w:rPr>
        <w:t>Draw a network diagram with IP addresses and MAC addresses listed. Please note that as MAC addresses will only be learned later in this assignment, these will have to be added to the drawing when they have been learned.</w:t>
      </w:r>
    </w:p>
    <w:p w14:paraId="76A7D1E3" w14:textId="77777777" w:rsidR="006E057E" w:rsidRPr="006E057E" w:rsidRDefault="006E057E" w:rsidP="006E057E">
      <w:pPr>
        <w:rPr>
          <w:lang w:val="en-GB"/>
        </w:rPr>
      </w:pPr>
      <w:r w:rsidRPr="006E057E">
        <w:rPr>
          <w:lang w:val="en-GB"/>
        </w:rPr>
        <w:t>2. Install a Raspberry Pi Buster Operating system on a Virtual Machine VM in VMWW. Connect it to VMnet8 set to NAT to give the Raspberry Pi Buster VM internet access.</w:t>
      </w:r>
    </w:p>
    <w:p w14:paraId="1F2BF3FE" w14:textId="77777777" w:rsidR="006E057E" w:rsidRPr="006E057E" w:rsidRDefault="006E057E" w:rsidP="006E057E">
      <w:pPr>
        <w:rPr>
          <w:lang w:val="en-GB"/>
        </w:rPr>
      </w:pPr>
      <w:r w:rsidRPr="006E057E">
        <w:rPr>
          <w:lang w:val="en-GB"/>
        </w:rPr>
        <w:t>3. Name the VM in VMWW: Raspberry_Buster_Base.</w:t>
      </w:r>
    </w:p>
    <w:p w14:paraId="743C1AEE" w14:textId="77777777" w:rsidR="006E057E" w:rsidRPr="006E057E" w:rsidRDefault="006E057E" w:rsidP="006E057E">
      <w:pPr>
        <w:rPr>
          <w:lang w:val="en-GB"/>
        </w:rPr>
      </w:pPr>
      <w:r w:rsidRPr="006E057E">
        <w:rPr>
          <w:lang w:val="en-GB"/>
        </w:rPr>
        <w:t>4. Install the networking software:</w:t>
      </w:r>
    </w:p>
    <w:p w14:paraId="40E21D7D" w14:textId="77777777" w:rsidR="006E057E" w:rsidRPr="006E057E" w:rsidRDefault="006E057E" w:rsidP="006E057E">
      <w:pPr>
        <w:rPr>
          <w:lang w:val="en-GB"/>
        </w:rPr>
      </w:pPr>
      <w:r w:rsidRPr="006E057E">
        <w:rPr>
          <w:lang w:val="en-GB"/>
        </w:rPr>
        <w:t>o Before installing software on Linux do:</w:t>
      </w:r>
    </w:p>
    <w:p w14:paraId="3D921628" w14:textId="77777777" w:rsidR="006E057E" w:rsidRPr="006E057E" w:rsidRDefault="006E057E" w:rsidP="006E057E">
      <w:pPr>
        <w:rPr>
          <w:lang w:val="en-GB"/>
        </w:rPr>
      </w:pPr>
      <w:r w:rsidRPr="006E057E">
        <w:rPr>
          <w:lang w:val="en-GB"/>
        </w:rPr>
        <w:t>▪ update (sudo apt update)</w:t>
      </w:r>
    </w:p>
    <w:p w14:paraId="792E3978" w14:textId="7DA2DDA1" w:rsidR="00706311" w:rsidRDefault="006E057E" w:rsidP="006E057E">
      <w:pPr>
        <w:rPr>
          <w:lang w:val="en-GB"/>
        </w:rPr>
      </w:pPr>
      <w:r w:rsidRPr="006E057E">
        <w:rPr>
          <w:lang w:val="en-GB"/>
        </w:rPr>
        <w:t>▪ upgrade (sudo apt upgrade)</w:t>
      </w:r>
    </w:p>
    <w:p w14:paraId="6C1D5250" w14:textId="0116D40B" w:rsidR="006E057E" w:rsidRDefault="006E057E" w:rsidP="006E057E">
      <w:pPr>
        <w:rPr>
          <w:lang w:val="en-GB"/>
        </w:rPr>
      </w:pPr>
    </w:p>
    <w:p w14:paraId="706C1F43" w14:textId="77777777" w:rsidR="006E057E" w:rsidRPr="006E057E" w:rsidRDefault="006E057E" w:rsidP="006E057E">
      <w:pPr>
        <w:rPr>
          <w:lang w:val="en-DK"/>
        </w:rPr>
      </w:pPr>
      <w:r w:rsidRPr="006E057E">
        <w:rPr>
          <w:lang w:val="en-DK"/>
        </w:rPr>
        <w:t>Install networking software from Linux repositories:</w:t>
      </w:r>
    </w:p>
    <w:p w14:paraId="7EF83B08" w14:textId="77777777" w:rsidR="006E057E" w:rsidRPr="006E057E" w:rsidRDefault="006E057E" w:rsidP="006E057E">
      <w:pPr>
        <w:pStyle w:val="CLI"/>
      </w:pPr>
      <w:r w:rsidRPr="006E057E">
        <w:t>▪ wireshark (Ethernet capturing and monitoring GUI software.)</w:t>
      </w:r>
    </w:p>
    <w:p w14:paraId="13FD9F1D" w14:textId="77777777" w:rsidR="006E057E" w:rsidRPr="006E057E" w:rsidRDefault="006E057E" w:rsidP="006E057E">
      <w:pPr>
        <w:pStyle w:val="CLI"/>
      </w:pPr>
      <w:r w:rsidRPr="006E057E">
        <w:t>▪ tcpdump (app to capture live TCP/IP packets on a network interface)</w:t>
      </w:r>
    </w:p>
    <w:p w14:paraId="03CDE318" w14:textId="77777777" w:rsidR="006E057E" w:rsidRPr="006E057E" w:rsidRDefault="006E057E" w:rsidP="006E057E">
      <w:pPr>
        <w:pStyle w:val="CLI"/>
      </w:pPr>
      <w:r w:rsidRPr="006E057E">
        <w:t>▪ putty (Terminal program.)</w:t>
      </w:r>
    </w:p>
    <w:p w14:paraId="0C8DD51B" w14:textId="77777777" w:rsidR="006E057E" w:rsidRPr="006E057E" w:rsidRDefault="006E057E" w:rsidP="006E057E">
      <w:pPr>
        <w:pStyle w:val="CLI"/>
      </w:pPr>
      <w:r w:rsidRPr="006E057E">
        <w:t>▪ net-tools arp, hostname, ifconfig, netstat, route).</w:t>
      </w:r>
    </w:p>
    <w:p w14:paraId="383527EE" w14:textId="77777777" w:rsidR="006E057E" w:rsidRPr="006E057E" w:rsidRDefault="006E057E" w:rsidP="006E057E">
      <w:pPr>
        <w:pStyle w:val="CLI"/>
      </w:pPr>
      <w:r w:rsidRPr="006E057E">
        <w:t>▪ bridge-utils (Utility to create and manage bridge devices.)</w:t>
      </w:r>
    </w:p>
    <w:p w14:paraId="63D14D96" w14:textId="6A4994FF" w:rsidR="006E057E" w:rsidRDefault="006E057E" w:rsidP="006E057E">
      <w:pPr>
        <w:pStyle w:val="CLI"/>
      </w:pPr>
      <w:r w:rsidRPr="006E057E">
        <w:t>▪ iproute2 (ip commands like: ip route)</w:t>
      </w:r>
    </w:p>
    <w:p w14:paraId="1CDD0D7A" w14:textId="77777777" w:rsidR="006E057E" w:rsidRPr="006E057E" w:rsidRDefault="006E057E" w:rsidP="006E057E">
      <w:pPr>
        <w:pStyle w:val="CLI"/>
      </w:pPr>
      <w:r w:rsidRPr="006E057E">
        <w:t>▪ curl (curl is a command line tool to transfer data to or from a server.)</w:t>
      </w:r>
    </w:p>
    <w:p w14:paraId="3E6F06F6" w14:textId="7E448EB9" w:rsidR="006E057E" w:rsidRDefault="006E057E" w:rsidP="006E057E">
      <w:pPr>
        <w:pStyle w:val="CLI"/>
      </w:pPr>
      <w:r w:rsidRPr="006E057E">
        <w:t>▪ ufw (Uncomplicated Firewall is a program for managing a netfilter firewall)</w:t>
      </w:r>
    </w:p>
    <w:p w14:paraId="27243BA1" w14:textId="1AB5D724" w:rsidR="006E057E" w:rsidRDefault="006E057E" w:rsidP="006E057E">
      <w:pPr>
        <w:pStyle w:val="CLI"/>
      </w:pPr>
    </w:p>
    <w:p w14:paraId="406A98EB" w14:textId="77777777" w:rsidR="006E057E" w:rsidRPr="006E057E" w:rsidRDefault="006E057E" w:rsidP="006E057E">
      <w:pPr>
        <w:autoSpaceDE w:val="0"/>
        <w:autoSpaceDN w:val="0"/>
        <w:adjustRightInd w:val="0"/>
        <w:rPr>
          <w:color w:val="000000"/>
          <w:lang w:val="en-IE" w:eastAsia="en-US"/>
        </w:rPr>
      </w:pPr>
    </w:p>
    <w:p w14:paraId="54794FE1" w14:textId="77777777" w:rsidR="006E057E" w:rsidRPr="006E057E" w:rsidRDefault="006E057E" w:rsidP="006E057E">
      <w:pPr>
        <w:autoSpaceDE w:val="0"/>
        <w:autoSpaceDN w:val="0"/>
        <w:adjustRightInd w:val="0"/>
        <w:spacing w:after="303"/>
        <w:rPr>
          <w:color w:val="000000"/>
          <w:lang w:val="en-IE" w:eastAsia="en-US"/>
        </w:rPr>
      </w:pPr>
      <w:r w:rsidRPr="006E057E">
        <w:rPr>
          <w:color w:val="000000"/>
          <w:lang w:val="en-IE" w:eastAsia="en-US"/>
        </w:rPr>
        <w:t xml:space="preserve">Install nmcli Network Manager and uninstall dhcpcd on the the Raspberry_Buster_Base. </w:t>
      </w:r>
    </w:p>
    <w:p w14:paraId="4CFA42C7" w14:textId="77777777" w:rsidR="006E057E" w:rsidRPr="006E057E" w:rsidRDefault="006E057E" w:rsidP="006E057E">
      <w:pPr>
        <w:autoSpaceDE w:val="0"/>
        <w:autoSpaceDN w:val="0"/>
        <w:adjustRightInd w:val="0"/>
        <w:spacing w:after="303"/>
        <w:rPr>
          <w:color w:val="000000"/>
          <w:sz w:val="23"/>
          <w:szCs w:val="23"/>
          <w:lang w:val="en-IE" w:eastAsia="en-US"/>
        </w:rPr>
      </w:pPr>
      <w:r w:rsidRPr="006E057E">
        <w:rPr>
          <w:color w:val="000000"/>
          <w:sz w:val="23"/>
          <w:szCs w:val="23"/>
          <w:lang w:val="en-IE" w:eastAsia="en-US"/>
        </w:rPr>
        <w:t xml:space="preserve">6. Clone the Raspberry_Buster_Base to create PC1 and PC2 and configure PC1 and PC2 with static IPs as shown in the illustration above. </w:t>
      </w:r>
    </w:p>
    <w:p w14:paraId="37E0B68B" w14:textId="77777777" w:rsidR="006E057E" w:rsidRPr="006E057E" w:rsidRDefault="006E057E" w:rsidP="006E057E">
      <w:pPr>
        <w:autoSpaceDE w:val="0"/>
        <w:autoSpaceDN w:val="0"/>
        <w:adjustRightInd w:val="0"/>
        <w:spacing w:after="303"/>
        <w:rPr>
          <w:color w:val="000000"/>
          <w:sz w:val="23"/>
          <w:szCs w:val="23"/>
          <w:lang w:val="en-IE" w:eastAsia="en-US"/>
        </w:rPr>
      </w:pPr>
      <w:r w:rsidRPr="006E057E">
        <w:rPr>
          <w:color w:val="000000"/>
          <w:sz w:val="23"/>
          <w:szCs w:val="23"/>
          <w:lang w:val="en-IE" w:eastAsia="en-US"/>
        </w:rPr>
        <w:t xml:space="preserve">7. Use ping to verify connectivity between network devices PC1 and PC2. Run Wireshark on PC1. Ping PC2 and the router in turn. Use the filter icmp as Wireshark Display filter. Find the source and destination IP addresses in the request packets and find the corresponding source and destination MAC addresses. Find the source and destination IP addresses in the reply packets and find the corresponding source and destination MAC addresses. </w:t>
      </w:r>
    </w:p>
    <w:p w14:paraId="6E88418B" w14:textId="77777777" w:rsidR="006E057E" w:rsidRDefault="006E057E" w:rsidP="006E057E">
      <w:pPr>
        <w:autoSpaceDE w:val="0"/>
        <w:autoSpaceDN w:val="0"/>
        <w:adjustRightInd w:val="0"/>
        <w:spacing w:after="303"/>
        <w:rPr>
          <w:rFonts w:ascii="Courier New" w:hAnsi="Courier New" w:cs="Courier New"/>
          <w:b/>
          <w:bCs/>
          <w:color w:val="000000"/>
          <w:sz w:val="23"/>
          <w:szCs w:val="23"/>
          <w:lang w:val="en-IE" w:eastAsia="en-US"/>
        </w:rPr>
      </w:pPr>
      <w:r w:rsidRPr="006E057E">
        <w:rPr>
          <w:color w:val="000000"/>
          <w:sz w:val="23"/>
          <w:szCs w:val="23"/>
          <w:lang w:val="en-IE" w:eastAsia="en-US"/>
        </w:rPr>
        <w:t xml:space="preserve">8. Compare the IP and MAC addresses found in Wireshark with the IP and MAC addresses found by the command </w:t>
      </w:r>
      <w:r w:rsidRPr="006E057E">
        <w:rPr>
          <w:rFonts w:ascii="Courier New" w:hAnsi="Courier New" w:cs="Courier New"/>
          <w:b/>
          <w:bCs/>
          <w:color w:val="000000"/>
          <w:sz w:val="23"/>
          <w:szCs w:val="23"/>
          <w:lang w:val="en-IE" w:eastAsia="en-US"/>
        </w:rPr>
        <w:t xml:space="preserve">$ ip addr </w:t>
      </w:r>
    </w:p>
    <w:p w14:paraId="42C7BBB4" w14:textId="0EBC72AE" w:rsidR="006E057E" w:rsidRPr="006E057E" w:rsidRDefault="006E057E" w:rsidP="006E057E">
      <w:pPr>
        <w:autoSpaceDE w:val="0"/>
        <w:autoSpaceDN w:val="0"/>
        <w:adjustRightInd w:val="0"/>
        <w:spacing w:after="303"/>
        <w:rPr>
          <w:color w:val="000000"/>
          <w:sz w:val="23"/>
          <w:szCs w:val="23"/>
          <w:lang w:val="en-IE" w:eastAsia="en-US"/>
        </w:rPr>
      </w:pPr>
      <w:r w:rsidRPr="006E057E">
        <w:rPr>
          <w:color w:val="000000"/>
          <w:sz w:val="23"/>
          <w:szCs w:val="23"/>
          <w:lang w:val="en-IE" w:eastAsia="en-US"/>
        </w:rPr>
        <w:t xml:space="preserve">Note that “inet” means IPV4 in the output from the ip addr command. </w:t>
      </w:r>
    </w:p>
    <w:p w14:paraId="0378ADA1" w14:textId="70EBE413" w:rsidR="006E057E" w:rsidRDefault="006E057E" w:rsidP="006E057E">
      <w:pPr>
        <w:autoSpaceDE w:val="0"/>
        <w:autoSpaceDN w:val="0"/>
        <w:adjustRightInd w:val="0"/>
        <w:rPr>
          <w:color w:val="000000"/>
          <w:sz w:val="23"/>
          <w:szCs w:val="23"/>
          <w:lang w:val="en-IE" w:eastAsia="en-US"/>
        </w:rPr>
      </w:pPr>
      <w:r w:rsidRPr="006E057E">
        <w:rPr>
          <w:color w:val="000000"/>
          <w:sz w:val="23"/>
          <w:szCs w:val="23"/>
          <w:lang w:val="en-IE" w:eastAsia="en-US"/>
        </w:rPr>
        <w:t xml:space="preserve">9. Draw up manually he ARP table from the findings in the items above. The ARP table maps IP addresses to MAC addresses, i.e. ARP resolves IPs to MAC addresses on a networking device. Here on the Raspberry Pi as a networking device. </w:t>
      </w:r>
    </w:p>
    <w:p w14:paraId="24999C53" w14:textId="09CF41A9" w:rsidR="00947830" w:rsidRDefault="00947830" w:rsidP="006E057E">
      <w:pPr>
        <w:autoSpaceDE w:val="0"/>
        <w:autoSpaceDN w:val="0"/>
        <w:adjustRightInd w:val="0"/>
        <w:rPr>
          <w:color w:val="000000"/>
          <w:sz w:val="23"/>
          <w:szCs w:val="23"/>
          <w:lang w:val="en-IE" w:eastAsia="en-US"/>
        </w:rPr>
      </w:pPr>
    </w:p>
    <w:p w14:paraId="397E24AA" w14:textId="77777777" w:rsidR="00947830" w:rsidRDefault="00947830" w:rsidP="006E057E">
      <w:pPr>
        <w:autoSpaceDE w:val="0"/>
        <w:autoSpaceDN w:val="0"/>
        <w:adjustRightInd w:val="0"/>
        <w:rPr>
          <w:color w:val="000000"/>
          <w:sz w:val="23"/>
          <w:szCs w:val="23"/>
          <w:lang w:val="en-IE" w:eastAsia="en-US"/>
        </w:rPr>
      </w:pPr>
      <w:r w:rsidRPr="00947830">
        <w:rPr>
          <w:color w:val="000000"/>
          <w:sz w:val="23"/>
          <w:szCs w:val="23"/>
          <w:lang w:val="en-IE" w:eastAsia="en-US"/>
        </w:rPr>
        <w:lastRenderedPageBreak/>
        <w:t xml:space="preserve">10. Use the ip neigh Linux command to inspect the ARP table on the Linux box PC1 and then on PC2. I.e. use the command: </w:t>
      </w:r>
    </w:p>
    <w:p w14:paraId="3F8E3BDD" w14:textId="77777777" w:rsidR="00947830" w:rsidRDefault="00947830" w:rsidP="006E057E">
      <w:pPr>
        <w:autoSpaceDE w:val="0"/>
        <w:autoSpaceDN w:val="0"/>
        <w:adjustRightInd w:val="0"/>
        <w:rPr>
          <w:color w:val="000000"/>
          <w:sz w:val="23"/>
          <w:szCs w:val="23"/>
          <w:lang w:val="en-IE" w:eastAsia="en-US"/>
        </w:rPr>
      </w:pPr>
    </w:p>
    <w:p w14:paraId="6F16AA50" w14:textId="5E10A4C7" w:rsidR="00947830" w:rsidRPr="006E057E" w:rsidRDefault="00947830" w:rsidP="006E057E">
      <w:pPr>
        <w:autoSpaceDE w:val="0"/>
        <w:autoSpaceDN w:val="0"/>
        <w:adjustRightInd w:val="0"/>
        <w:rPr>
          <w:color w:val="000000"/>
          <w:sz w:val="23"/>
          <w:szCs w:val="23"/>
          <w:lang w:val="en-IE" w:eastAsia="en-US"/>
        </w:rPr>
      </w:pPr>
      <w:r w:rsidRPr="00947830">
        <w:rPr>
          <w:color w:val="000000"/>
          <w:sz w:val="23"/>
          <w:szCs w:val="23"/>
          <w:lang w:val="en-IE" w:eastAsia="en-US"/>
        </w:rPr>
        <w:t>Comment on the output from these commands compared to the “hand written“ ARP table</w:t>
      </w:r>
    </w:p>
    <w:p w14:paraId="3DD0136A" w14:textId="77777777" w:rsidR="00947830" w:rsidRPr="00947830" w:rsidRDefault="00947830" w:rsidP="00947830">
      <w:pPr>
        <w:pStyle w:val="CLI"/>
      </w:pPr>
      <w:r w:rsidRPr="00947830">
        <w:t>$ ip neigh</w:t>
      </w:r>
    </w:p>
    <w:p w14:paraId="49534CBD" w14:textId="77777777" w:rsidR="00947830" w:rsidRPr="00947830" w:rsidRDefault="00947830" w:rsidP="00947830">
      <w:pPr>
        <w:pStyle w:val="CLI"/>
      </w:pPr>
      <w:r w:rsidRPr="00947830">
        <w:t xml:space="preserve"> or the old command:</w:t>
      </w:r>
    </w:p>
    <w:p w14:paraId="4D0B4B9B" w14:textId="20431A43" w:rsidR="006E057E" w:rsidRPr="00947830" w:rsidRDefault="00947830" w:rsidP="00947830">
      <w:pPr>
        <w:pStyle w:val="CLI"/>
      </w:pPr>
      <w:r w:rsidRPr="00947830">
        <w:t xml:space="preserve"> $ arp</w:t>
      </w:r>
    </w:p>
    <w:p w14:paraId="1E0128D1" w14:textId="77777777" w:rsidR="009E5910" w:rsidRPr="00706311" w:rsidRDefault="009E5910" w:rsidP="009E5910">
      <w:pPr>
        <w:rPr>
          <w:lang w:val="en-DK"/>
        </w:rPr>
      </w:pPr>
    </w:p>
    <w:p w14:paraId="2DB56285" w14:textId="09613062" w:rsidR="00540821" w:rsidRDefault="00540821" w:rsidP="00540821">
      <w:pPr>
        <w:pStyle w:val="Heading1"/>
        <w:rPr>
          <w:lang w:val="en-GB"/>
        </w:rPr>
      </w:pPr>
      <w:bookmarkStart w:id="3" w:name="_Toc83587454"/>
      <w:r>
        <w:rPr>
          <w:lang w:val="en-GB"/>
        </w:rPr>
        <w:t>Audience</w:t>
      </w:r>
      <w:bookmarkEnd w:id="3"/>
    </w:p>
    <w:p w14:paraId="229166BA" w14:textId="77777777" w:rsidR="00540821" w:rsidRDefault="00540821" w:rsidP="00540821">
      <w:pPr>
        <w:rPr>
          <w:color w:val="000000" w:themeColor="text1"/>
          <w:lang w:val="en-GB"/>
        </w:rPr>
      </w:pPr>
    </w:p>
    <w:p w14:paraId="7CB8AF82" w14:textId="77777777" w:rsidR="009E5910" w:rsidRDefault="009E5910" w:rsidP="00540821">
      <w:pPr>
        <w:rPr>
          <w:color w:val="000000" w:themeColor="text1"/>
          <w:lang w:val="en-GB"/>
        </w:rPr>
      </w:pPr>
    </w:p>
    <w:p w14:paraId="470FCE49" w14:textId="59BECF55" w:rsidR="009E5910" w:rsidRDefault="009E5910" w:rsidP="00540821">
      <w:pPr>
        <w:rPr>
          <w:color w:val="000000" w:themeColor="text1"/>
          <w:lang w:val="en-GB"/>
        </w:rPr>
      </w:pPr>
      <w:r>
        <w:rPr>
          <w:color w:val="000000" w:themeColor="text1"/>
          <w:lang w:val="en-GB"/>
        </w:rPr>
        <w:t xml:space="preserve">The main audience for this report </w:t>
      </w:r>
      <w:r w:rsidR="00B8612B">
        <w:rPr>
          <w:color w:val="000000" w:themeColor="text1"/>
          <w:lang w:val="en-GB"/>
        </w:rPr>
        <w:t>is</w:t>
      </w:r>
      <w:r>
        <w:rPr>
          <w:color w:val="000000" w:themeColor="text1"/>
          <w:lang w:val="en-GB"/>
        </w:rPr>
        <w:t xml:space="preserve"> people without advanced knowledge about installing VM (virtual machines) and another OS (operating system) such as Ubuntu inside the VM. The wide audience can be formed of students, employees or people that have to install another OS</w:t>
      </w:r>
      <w:r w:rsidR="00B8612B">
        <w:rPr>
          <w:color w:val="000000" w:themeColor="text1"/>
          <w:lang w:val="en-GB"/>
        </w:rPr>
        <w:t xml:space="preserve"> on their computer.</w:t>
      </w:r>
    </w:p>
    <w:p w14:paraId="1A11619D" w14:textId="77777777" w:rsidR="00540821" w:rsidRDefault="00540821" w:rsidP="00540821">
      <w:pPr>
        <w:rPr>
          <w:color w:val="000000" w:themeColor="text1"/>
          <w:lang w:val="en-GB"/>
        </w:rPr>
      </w:pPr>
    </w:p>
    <w:p w14:paraId="1B727F87" w14:textId="77777777" w:rsidR="009E5910" w:rsidRPr="009E5910" w:rsidRDefault="009E5910" w:rsidP="009E5910">
      <w:pPr>
        <w:rPr>
          <w:lang w:val="en-DK"/>
        </w:rPr>
      </w:pPr>
    </w:p>
    <w:p w14:paraId="1C560140" w14:textId="77777777" w:rsidR="000525B6" w:rsidRDefault="000525B6">
      <w:pPr>
        <w:rPr>
          <w:lang w:val="en-GB"/>
        </w:rPr>
      </w:pPr>
    </w:p>
    <w:p w14:paraId="2A7ABB35" w14:textId="77777777" w:rsidR="000525B6" w:rsidRDefault="000525B6" w:rsidP="000525B6">
      <w:pPr>
        <w:pStyle w:val="Heading1"/>
        <w:rPr>
          <w:lang w:val="en-GB"/>
        </w:rPr>
      </w:pPr>
      <w:bookmarkStart w:id="4" w:name="_Toc83587455"/>
      <w:r>
        <w:rPr>
          <w:lang w:val="en-GB"/>
        </w:rPr>
        <w:t>Inventory</w:t>
      </w:r>
      <w:bookmarkEnd w:id="4"/>
    </w:p>
    <w:p w14:paraId="416CBA9E" w14:textId="77777777" w:rsidR="000525B6" w:rsidRDefault="000525B6" w:rsidP="000525B6">
      <w:pPr>
        <w:rPr>
          <w:lang w:val="en-GB"/>
        </w:rPr>
      </w:pPr>
    </w:p>
    <w:p w14:paraId="703F449B" w14:textId="43283B2B" w:rsidR="00706311" w:rsidRDefault="00706311" w:rsidP="000525B6">
      <w:pPr>
        <w:rPr>
          <w:lang w:val="en-GB"/>
        </w:rPr>
      </w:pPr>
      <w:r>
        <w:rPr>
          <w:lang w:val="en-GB"/>
        </w:rPr>
        <w:t xml:space="preserve">In order to proceed to the next step, which is downloading, and installing the VM </w:t>
      </w:r>
      <w:r w:rsidR="00B8612B">
        <w:rPr>
          <w:lang w:val="en-GB"/>
        </w:rPr>
        <w:t>(</w:t>
      </w:r>
      <w:r>
        <w:rPr>
          <w:lang w:val="en-GB"/>
        </w:rPr>
        <w:t>virtual machine</w:t>
      </w:r>
      <w:r w:rsidR="00B8612B">
        <w:rPr>
          <w:lang w:val="en-GB"/>
        </w:rPr>
        <w:t>)</w:t>
      </w:r>
      <w:r>
        <w:rPr>
          <w:lang w:val="en-GB"/>
        </w:rPr>
        <w:t xml:space="preserve"> the next components and </w:t>
      </w:r>
      <w:r w:rsidR="00334B4A">
        <w:rPr>
          <w:lang w:val="en-GB"/>
        </w:rPr>
        <w:t>software</w:t>
      </w:r>
      <w:r>
        <w:rPr>
          <w:lang w:val="en-GB"/>
        </w:rPr>
        <w:t xml:space="preserve"> are required:</w:t>
      </w:r>
    </w:p>
    <w:p w14:paraId="4D6B46F4" w14:textId="77777777" w:rsidR="000525B6" w:rsidRDefault="000525B6" w:rsidP="000525B6">
      <w:pPr>
        <w:rPr>
          <w:lang w:val="en-GB"/>
        </w:rPr>
      </w:pPr>
    </w:p>
    <w:p w14:paraId="3D2C4AAE" w14:textId="77777777" w:rsidR="006C0879" w:rsidRDefault="006C0879" w:rsidP="000525B6">
      <w:pPr>
        <w:rPr>
          <w:lang w:val="en-GB"/>
        </w:rPr>
      </w:pPr>
      <w:r>
        <w:rPr>
          <w:lang w:val="en-GB"/>
        </w:rPr>
        <w:t>Vmware workstation</w:t>
      </w:r>
    </w:p>
    <w:p w14:paraId="239DAEE5" w14:textId="77777777" w:rsidR="00E25FC5" w:rsidRDefault="006C0879" w:rsidP="000525B6">
      <w:pPr>
        <w:rPr>
          <w:lang w:val="en-GB"/>
        </w:rPr>
      </w:pPr>
      <w:r>
        <w:rPr>
          <w:lang w:val="en-GB"/>
        </w:rPr>
        <w:t>A laptop</w:t>
      </w:r>
    </w:p>
    <w:p w14:paraId="4C757CEC" w14:textId="77777777" w:rsidR="006945F0" w:rsidRDefault="00E25FC5" w:rsidP="000525B6">
      <w:pPr>
        <w:rPr>
          <w:lang w:val="en-GB"/>
        </w:rPr>
      </w:pPr>
      <w:r>
        <w:rPr>
          <w:lang w:val="en-GB"/>
        </w:rPr>
        <w:t>Internet connection</w:t>
      </w:r>
    </w:p>
    <w:p w14:paraId="6EAD8CB0" w14:textId="245979B3" w:rsidR="0071183A" w:rsidRDefault="00597F83" w:rsidP="000525B6">
      <w:pPr>
        <w:rPr>
          <w:lang w:val="en-GB"/>
        </w:rPr>
      </w:pPr>
      <w:r>
        <w:rPr>
          <w:lang w:val="en-GB"/>
        </w:rPr>
        <w:t xml:space="preserve">An </w:t>
      </w:r>
      <w:r w:rsidRPr="00597F83">
        <w:rPr>
          <w:lang w:val="en-GB"/>
        </w:rPr>
        <w:t>xubuntu-20.04.3-desktop-amd64.iso</w:t>
      </w:r>
    </w:p>
    <w:p w14:paraId="179E8219" w14:textId="3BA7C8F4" w:rsidR="002E6791" w:rsidRDefault="002E6791" w:rsidP="002E6791">
      <w:pPr>
        <w:autoSpaceDE w:val="0"/>
        <w:autoSpaceDN w:val="0"/>
        <w:adjustRightInd w:val="0"/>
        <w:rPr>
          <w:color w:val="000000"/>
          <w:sz w:val="23"/>
          <w:szCs w:val="23"/>
          <w:lang w:val="en-IE" w:eastAsia="en-US"/>
        </w:rPr>
      </w:pPr>
      <w:r w:rsidRPr="002E6791">
        <w:rPr>
          <w:color w:val="000000"/>
          <w:sz w:val="23"/>
          <w:szCs w:val="23"/>
          <w:lang w:val="en-IE" w:eastAsia="en-US"/>
        </w:rPr>
        <w:t xml:space="preserve">Raspberry Pi Buster Operating system </w:t>
      </w:r>
    </w:p>
    <w:p w14:paraId="2ED51939" w14:textId="7740DFBC" w:rsidR="002E6791" w:rsidRPr="002E6791" w:rsidRDefault="002E6791" w:rsidP="002E6791">
      <w:pPr>
        <w:autoSpaceDE w:val="0"/>
        <w:autoSpaceDN w:val="0"/>
        <w:adjustRightInd w:val="0"/>
        <w:rPr>
          <w:color w:val="000000"/>
          <w:sz w:val="23"/>
          <w:szCs w:val="23"/>
          <w:lang w:val="en-IE" w:eastAsia="en-US"/>
        </w:rPr>
      </w:pPr>
      <w:r>
        <w:rPr>
          <w:color w:val="000000"/>
          <w:sz w:val="23"/>
          <w:szCs w:val="23"/>
          <w:lang w:val="en-IE" w:eastAsia="en-US"/>
        </w:rPr>
        <w:t>Visio (Microsoft)</w:t>
      </w:r>
    </w:p>
    <w:p w14:paraId="54E32DFE" w14:textId="77777777" w:rsidR="0071183A" w:rsidRDefault="0071183A" w:rsidP="000525B6">
      <w:pPr>
        <w:rPr>
          <w:lang w:val="en-GB"/>
        </w:rPr>
      </w:pPr>
    </w:p>
    <w:p w14:paraId="65615336" w14:textId="3B9EBF95" w:rsidR="0071183A" w:rsidRDefault="002E6791" w:rsidP="0071183A">
      <w:pPr>
        <w:pStyle w:val="Heading1"/>
        <w:rPr>
          <w:lang w:val="en-GB"/>
        </w:rPr>
      </w:pPr>
      <w:bookmarkStart w:id="5" w:name="_Toc83587456"/>
      <w:r>
        <w:rPr>
          <w:lang w:val="en-GB"/>
        </w:rPr>
        <w:t>A</w:t>
      </w:r>
      <w:r w:rsidRPr="002E6791">
        <w:rPr>
          <w:lang w:val="en-GB"/>
        </w:rPr>
        <w:t xml:space="preserve"> network diagram with IP addresses</w:t>
      </w:r>
      <w:r>
        <w:rPr>
          <w:lang w:val="en-GB"/>
        </w:rPr>
        <w:t xml:space="preserve"> on two Raspberrry PI Buster OS</w:t>
      </w:r>
      <w:bookmarkEnd w:id="5"/>
      <w:r>
        <w:rPr>
          <w:lang w:val="en-GB"/>
        </w:rPr>
        <w:t xml:space="preserve">  </w:t>
      </w:r>
    </w:p>
    <w:p w14:paraId="44937D7E" w14:textId="77777777" w:rsidR="002E6791" w:rsidRPr="002E6791" w:rsidRDefault="002E6791" w:rsidP="002E6791">
      <w:pPr>
        <w:rPr>
          <w:lang w:val="en-GB"/>
        </w:rPr>
      </w:pPr>
    </w:p>
    <w:p w14:paraId="278DCF7E" w14:textId="1E5AE410" w:rsidR="00C841DE" w:rsidRDefault="002E6791" w:rsidP="0071183A">
      <w:pPr>
        <w:rPr>
          <w:rFonts w:eastAsiaTheme="majorEastAsia"/>
          <w:lang w:val="en-GB"/>
        </w:rPr>
      </w:pPr>
      <w:r>
        <w:object w:dxaOrig="10911" w:dyaOrig="5261" w14:anchorId="0E486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44pt;height:214.5pt" o:ole="">
            <v:imagedata r:id="rId11" o:title=""/>
          </v:shape>
          <o:OLEObject Type="Embed" ProgID="Visio.Drawing.15" ShapeID="_x0000_i1027" DrawAspect="Content" ObjectID="_1694200266" r:id="rId12"/>
        </w:object>
      </w:r>
      <w:r w:rsidR="00C841DE">
        <w:rPr>
          <w:lang w:val="en-GB"/>
        </w:rPr>
        <w:br w:type="page"/>
      </w:r>
    </w:p>
    <w:p w14:paraId="1A786FA0" w14:textId="6FDE1019" w:rsidR="00F329E2" w:rsidRDefault="002E6791" w:rsidP="007D196E">
      <w:pPr>
        <w:pStyle w:val="Heading1"/>
        <w:rPr>
          <w:lang w:val="en-GB"/>
        </w:rPr>
      </w:pPr>
      <w:bookmarkStart w:id="6" w:name="_Toc83587457"/>
      <w:r>
        <w:rPr>
          <w:lang w:val="en-GB"/>
        </w:rPr>
        <w:lastRenderedPageBreak/>
        <w:t xml:space="preserve">Installing </w:t>
      </w:r>
      <w:r w:rsidRPr="002E6791">
        <w:rPr>
          <w:lang w:val="en-GB"/>
        </w:rPr>
        <w:t>a</w:t>
      </w:r>
      <w:r w:rsidRPr="002E6791">
        <w:rPr>
          <w:lang w:val="en-GB"/>
        </w:rPr>
        <w:t xml:space="preserve"> Raspberry Pi Buster Operating system on a Virtual Machine VM in VMWW</w:t>
      </w:r>
      <w:r w:rsidR="00A620C5">
        <w:rPr>
          <w:lang w:val="en-GB"/>
        </w:rPr>
        <w:t xml:space="preserve"> and connecting it to the internet VMnet8.</w:t>
      </w:r>
      <w:bookmarkEnd w:id="6"/>
    </w:p>
    <w:p w14:paraId="351C74E9" w14:textId="3164E2DE" w:rsidR="00A620C5" w:rsidRDefault="00A620C5" w:rsidP="00A620C5">
      <w:pPr>
        <w:rPr>
          <w:lang w:val="en-GB"/>
        </w:rPr>
      </w:pPr>
    </w:p>
    <w:p w14:paraId="06602409" w14:textId="5DB5377B" w:rsidR="00A620C5" w:rsidRDefault="00A620C5" w:rsidP="00A620C5">
      <w:pPr>
        <w:rPr>
          <w:lang w:val="en-GB"/>
        </w:rPr>
      </w:pPr>
      <w:r>
        <w:rPr>
          <w:lang w:val="en-GB"/>
        </w:rPr>
        <w:t xml:space="preserve">First we need to download the Raspberry Pi Linux Debian OS from their website (just like in the picture below): </w:t>
      </w:r>
      <w:hyperlink r:id="rId13" w:history="1">
        <w:r w:rsidRPr="00A620C5">
          <w:rPr>
            <w:rStyle w:val="Hyperlink"/>
            <w:lang w:val="en-GB"/>
          </w:rPr>
          <w:t>https://www.raspberrypi.org/software/operating-systems/#raspberry-pi-os-32-bit</w:t>
        </w:r>
      </w:hyperlink>
    </w:p>
    <w:p w14:paraId="2CA4957A" w14:textId="2CE11509" w:rsidR="00A620C5" w:rsidRPr="00A620C5" w:rsidRDefault="00A620C5" w:rsidP="00A620C5">
      <w:pPr>
        <w:rPr>
          <w:lang w:val="en-GB"/>
        </w:rPr>
      </w:pPr>
      <w:r>
        <w:rPr>
          <w:noProof/>
        </w:rPr>
        <w:drawing>
          <wp:inline distT="0" distB="0" distL="0" distR="0" wp14:anchorId="51F0CAF7" wp14:editId="3356EC23">
            <wp:extent cx="6120130" cy="2993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993390"/>
                    </a:xfrm>
                    <a:prstGeom prst="rect">
                      <a:avLst/>
                    </a:prstGeom>
                  </pic:spPr>
                </pic:pic>
              </a:graphicData>
            </a:graphic>
          </wp:inline>
        </w:drawing>
      </w:r>
    </w:p>
    <w:p w14:paraId="5005787A" w14:textId="621D013B" w:rsidR="002E6791" w:rsidRDefault="002E6791" w:rsidP="002E6791">
      <w:pPr>
        <w:rPr>
          <w:lang w:val="en-GB"/>
        </w:rPr>
      </w:pPr>
    </w:p>
    <w:p w14:paraId="0DC5159E" w14:textId="4F21D080" w:rsidR="00A620C5" w:rsidRDefault="00A620C5" w:rsidP="002E6791">
      <w:pPr>
        <w:rPr>
          <w:lang w:val="en-GB"/>
        </w:rPr>
      </w:pPr>
      <w:r>
        <w:rPr>
          <w:lang w:val="en-GB"/>
        </w:rPr>
        <w:t>After we have downloaded and saved on our computer the iso image of the Raspberry Pi OS we open the VMware we select it and run it.</w:t>
      </w:r>
    </w:p>
    <w:p w14:paraId="5F489C15" w14:textId="77777777" w:rsidR="00A620C5" w:rsidRDefault="00A620C5" w:rsidP="002E6791">
      <w:pPr>
        <w:rPr>
          <w:lang w:val="en-GB"/>
        </w:rPr>
      </w:pPr>
    </w:p>
    <w:p w14:paraId="2B767C98" w14:textId="562B9A3B" w:rsidR="00A620C5" w:rsidRDefault="00A620C5" w:rsidP="002E6791">
      <w:pPr>
        <w:rPr>
          <w:lang w:val="en-GB"/>
        </w:rPr>
      </w:pPr>
      <w:r>
        <w:rPr>
          <w:noProof/>
        </w:rPr>
        <w:drawing>
          <wp:inline distT="0" distB="0" distL="0" distR="0" wp14:anchorId="251C0515" wp14:editId="4BE392F1">
            <wp:extent cx="3668093" cy="447675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68426" cy="4477156"/>
                    </a:xfrm>
                    <a:prstGeom prst="rect">
                      <a:avLst/>
                    </a:prstGeom>
                  </pic:spPr>
                </pic:pic>
              </a:graphicData>
            </a:graphic>
          </wp:inline>
        </w:drawing>
      </w:r>
    </w:p>
    <w:p w14:paraId="61C8B88D" w14:textId="072FDC16" w:rsidR="00A620C5" w:rsidRDefault="00A620C5" w:rsidP="002E6791">
      <w:pPr>
        <w:rPr>
          <w:lang w:val="en-GB"/>
        </w:rPr>
      </w:pPr>
    </w:p>
    <w:p w14:paraId="521AE386" w14:textId="604B1D03" w:rsidR="00A620C5" w:rsidRDefault="00A620C5" w:rsidP="002E6791">
      <w:pPr>
        <w:rPr>
          <w:lang w:val="en-GB"/>
        </w:rPr>
      </w:pPr>
      <w:r>
        <w:rPr>
          <w:lang w:val="en-GB"/>
        </w:rPr>
        <w:t>The rest of the instructions are usual, with the file directory, , maximum disk size it is advised for 10 GB.</w:t>
      </w:r>
    </w:p>
    <w:p w14:paraId="3CA4DC99" w14:textId="7151BD53" w:rsidR="00A620C5" w:rsidRDefault="00A620C5" w:rsidP="002E6791">
      <w:pPr>
        <w:rPr>
          <w:lang w:val="en-GB"/>
        </w:rPr>
      </w:pPr>
    </w:p>
    <w:p w14:paraId="67D91F32" w14:textId="087FBC37" w:rsidR="00A620C5" w:rsidRDefault="00A620C5" w:rsidP="002E6791">
      <w:pPr>
        <w:rPr>
          <w:lang w:val="en-GB"/>
        </w:rPr>
      </w:pPr>
      <w:r>
        <w:rPr>
          <w:lang w:val="en-GB"/>
        </w:rPr>
        <w:t xml:space="preserve">For setting up the internet we right click on Raspberry_Buster_Base and click on </w:t>
      </w:r>
      <w:r w:rsidR="00CB45BA">
        <w:rPr>
          <w:lang w:val="en-GB"/>
        </w:rPr>
        <w:t>Settings and we select Netowrk Adapter.</w:t>
      </w:r>
    </w:p>
    <w:p w14:paraId="41C7B54E" w14:textId="453D072C" w:rsidR="00CB45BA" w:rsidRDefault="00CB45BA" w:rsidP="002E6791">
      <w:pPr>
        <w:rPr>
          <w:lang w:val="en-GB"/>
        </w:rPr>
      </w:pPr>
      <w:r>
        <w:rPr>
          <w:noProof/>
        </w:rPr>
        <w:drawing>
          <wp:inline distT="0" distB="0" distL="0" distR="0" wp14:anchorId="19F3123A" wp14:editId="7F564B3B">
            <wp:extent cx="6120130" cy="27590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759075"/>
                    </a:xfrm>
                    <a:prstGeom prst="rect">
                      <a:avLst/>
                    </a:prstGeom>
                  </pic:spPr>
                </pic:pic>
              </a:graphicData>
            </a:graphic>
          </wp:inline>
        </w:drawing>
      </w:r>
    </w:p>
    <w:p w14:paraId="5148F28F" w14:textId="1B2EB466" w:rsidR="00CB45BA" w:rsidRDefault="00CB45BA" w:rsidP="002E6791">
      <w:pPr>
        <w:rPr>
          <w:lang w:val="en-GB"/>
        </w:rPr>
      </w:pPr>
    </w:p>
    <w:p w14:paraId="69CB6C11" w14:textId="5E09D7CA" w:rsidR="00CB45BA" w:rsidRDefault="00CB45BA" w:rsidP="002E6791">
      <w:pPr>
        <w:rPr>
          <w:lang w:val="en-GB"/>
        </w:rPr>
      </w:pPr>
      <w:r>
        <w:rPr>
          <w:lang w:val="en-GB"/>
        </w:rPr>
        <w:t>And we make sure we have the VMnet8 settings just like in the picture below.</w:t>
      </w:r>
    </w:p>
    <w:p w14:paraId="3AA850ED" w14:textId="6A1E8F98" w:rsidR="00CB45BA" w:rsidRPr="002E6791" w:rsidRDefault="00CB45BA" w:rsidP="002E6791">
      <w:pPr>
        <w:rPr>
          <w:lang w:val="en-GB"/>
        </w:rPr>
      </w:pPr>
      <w:r>
        <w:rPr>
          <w:noProof/>
        </w:rPr>
        <w:drawing>
          <wp:inline distT="0" distB="0" distL="0" distR="0" wp14:anchorId="3177A298" wp14:editId="4E542B8C">
            <wp:extent cx="6120130" cy="24847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484755"/>
                    </a:xfrm>
                    <a:prstGeom prst="rect">
                      <a:avLst/>
                    </a:prstGeom>
                  </pic:spPr>
                </pic:pic>
              </a:graphicData>
            </a:graphic>
          </wp:inline>
        </w:drawing>
      </w:r>
    </w:p>
    <w:p w14:paraId="64C4E357" w14:textId="77777777" w:rsidR="00DA3C25" w:rsidRPr="00B96657" w:rsidRDefault="00DA3C25" w:rsidP="00DA3C25">
      <w:pPr>
        <w:pStyle w:val="Heading1"/>
        <w:rPr>
          <w:lang w:val="en-GB"/>
        </w:rPr>
      </w:pPr>
      <w:bookmarkStart w:id="7" w:name="_Toc83587458"/>
      <w:r>
        <w:rPr>
          <w:lang w:val="en-GB"/>
        </w:rPr>
        <w:t>Source</w:t>
      </w:r>
      <w:r w:rsidR="00C574CF">
        <w:rPr>
          <w:lang w:val="en-GB"/>
        </w:rPr>
        <w:t>s</w:t>
      </w:r>
      <w:bookmarkEnd w:id="7"/>
    </w:p>
    <w:p w14:paraId="705260BC" w14:textId="77777777" w:rsidR="00576450" w:rsidRDefault="00576450" w:rsidP="00576450">
      <w:pPr>
        <w:rPr>
          <w:lang w:val="en-GB"/>
        </w:rPr>
      </w:pPr>
    </w:p>
    <w:p w14:paraId="07A7FD18" w14:textId="1C16AC2C" w:rsidR="00D56402" w:rsidRDefault="00063626" w:rsidP="00576450">
      <w:pPr>
        <w:rPr>
          <w:lang w:val="en-GB"/>
        </w:rPr>
      </w:pPr>
      <w:r>
        <w:rPr>
          <w:lang w:val="en-GB"/>
        </w:rPr>
        <w:t>The sources are from the software and webpages we used to install the VM and the new OS:</w:t>
      </w:r>
    </w:p>
    <w:p w14:paraId="2A573063" w14:textId="77777777" w:rsidR="00063626" w:rsidRDefault="00063626" w:rsidP="00576450">
      <w:pPr>
        <w:rPr>
          <w:lang w:val="en-GB"/>
        </w:rPr>
      </w:pPr>
    </w:p>
    <w:p w14:paraId="273B446A" w14:textId="77777777" w:rsidR="00063626" w:rsidRDefault="00063626">
      <w:pPr>
        <w:rPr>
          <w:i/>
          <w:iCs/>
          <w:lang w:val="en-GB"/>
        </w:rPr>
      </w:pPr>
      <w:r>
        <w:rPr>
          <w:i/>
          <w:iCs/>
          <w:lang w:val="en-GB"/>
        </w:rPr>
        <w:t>vmware.com/products/workstation-pro</w:t>
      </w:r>
    </w:p>
    <w:p w14:paraId="48C561DB" w14:textId="77777777" w:rsidR="00063626" w:rsidRDefault="00240641">
      <w:pPr>
        <w:rPr>
          <w:rStyle w:val="Hyperlink"/>
          <w:lang w:val="en-GB"/>
        </w:rPr>
      </w:pPr>
      <w:hyperlink r:id="rId18" w:history="1">
        <w:r w:rsidR="00063626" w:rsidRPr="001C5708">
          <w:rPr>
            <w:rStyle w:val="Hyperlink"/>
            <w:lang w:val="en-GB"/>
          </w:rPr>
          <w:t>https://xubuntu.org/download</w:t>
        </w:r>
      </w:hyperlink>
    </w:p>
    <w:p w14:paraId="51654DB2" w14:textId="77777777" w:rsidR="007712AB" w:rsidRDefault="00063626" w:rsidP="0073260A">
      <w:pPr>
        <w:rPr>
          <w:lang w:val="en-GB"/>
        </w:rPr>
      </w:pPr>
      <w:r>
        <w:rPr>
          <w:i/>
          <w:iCs/>
          <w:lang w:val="en-GB"/>
        </w:rPr>
        <w:t>VM workstation softwa</w:t>
      </w:r>
      <w:r w:rsidR="0073260A">
        <w:rPr>
          <w:i/>
          <w:iCs/>
          <w:lang w:val="en-GB"/>
        </w:rPr>
        <w:t>r</w:t>
      </w:r>
      <w:r>
        <w:rPr>
          <w:i/>
          <w:iCs/>
          <w:lang w:val="en-GB"/>
        </w:rPr>
        <w:t>e</w:t>
      </w:r>
      <w:r>
        <w:rPr>
          <w:lang w:val="en-GB"/>
        </w:rPr>
        <w:t xml:space="preserve"> </w:t>
      </w:r>
    </w:p>
    <w:p w14:paraId="1CA65718" w14:textId="0DED5F0A" w:rsidR="007712AB" w:rsidRDefault="007712AB" w:rsidP="0073260A">
      <w:pPr>
        <w:rPr>
          <w:lang w:val="en-GB"/>
        </w:rPr>
      </w:pPr>
    </w:p>
    <w:p w14:paraId="6663CCE2" w14:textId="3969430B" w:rsidR="00F329E2" w:rsidRDefault="00F329E2" w:rsidP="00F329E2">
      <w:pPr>
        <w:pStyle w:val="Heading1"/>
        <w:rPr>
          <w:lang w:val="en-GB"/>
        </w:rPr>
      </w:pPr>
      <w:bookmarkStart w:id="8" w:name="_Toc83587459"/>
      <w:r>
        <w:rPr>
          <w:lang w:val="en-GB"/>
        </w:rPr>
        <w:t>Conclusion</w:t>
      </w:r>
      <w:bookmarkEnd w:id="8"/>
    </w:p>
    <w:p w14:paraId="163DCB39" w14:textId="77777777" w:rsidR="00F329E2" w:rsidRPr="00F329E2" w:rsidRDefault="00F329E2" w:rsidP="00F329E2">
      <w:pPr>
        <w:rPr>
          <w:lang w:val="en-GB"/>
        </w:rPr>
      </w:pPr>
    </w:p>
    <w:sectPr w:rsidR="00F329E2" w:rsidRPr="00F329E2" w:rsidSect="007712AB">
      <w:footerReference w:type="default" r:id="rId19"/>
      <w:pgSz w:w="11906" w:h="16838"/>
      <w:pgMar w:top="1170" w:right="1134" w:bottom="1260"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6BA88" w14:textId="77777777" w:rsidR="00240641" w:rsidRDefault="00240641" w:rsidP="00206DCD">
      <w:r>
        <w:separator/>
      </w:r>
    </w:p>
  </w:endnote>
  <w:endnote w:type="continuationSeparator" w:id="0">
    <w:p w14:paraId="1763E3E9" w14:textId="77777777" w:rsidR="00240641" w:rsidRDefault="00240641" w:rsidP="00206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4CF2C" w14:textId="77777777" w:rsidR="00122154" w:rsidRDefault="00122154">
    <w:pPr>
      <w:pStyle w:val="Footer"/>
    </w:pPr>
  </w:p>
  <w:p w14:paraId="619C9A1B" w14:textId="77777777" w:rsidR="00122154" w:rsidRDefault="001221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273076"/>
      <w:docPartObj>
        <w:docPartGallery w:val="Page Numbers (Bottom of Page)"/>
        <w:docPartUnique/>
      </w:docPartObj>
    </w:sdtPr>
    <w:sdtEndPr/>
    <w:sdtContent>
      <w:sdt>
        <w:sdtPr>
          <w:id w:val="860082579"/>
          <w:docPartObj>
            <w:docPartGallery w:val="Page Numbers (Top of Page)"/>
            <w:docPartUnique/>
          </w:docPartObj>
        </w:sdtPr>
        <w:sdtEndPr/>
        <w:sdtContent>
          <w:p w14:paraId="5ED452CB" w14:textId="5413FA50" w:rsidR="006C2EAB" w:rsidRPr="006C2EAB" w:rsidRDefault="006339EA" w:rsidP="006C2EAB">
            <w:pPr>
              <w:pStyle w:val="Footer"/>
              <w:rPr>
                <w:lang w:val="en-US"/>
              </w:rPr>
            </w:pPr>
            <w:r w:rsidRPr="006339EA">
              <w:rPr>
                <w:lang w:val="en-US"/>
              </w:rPr>
              <w:t xml:space="preserve"> </w:t>
            </w:r>
            <w:r w:rsidR="006C2EAB" w:rsidRPr="006C2EAB">
              <w:rPr>
                <w:lang w:val="en-US"/>
              </w:rPr>
              <w:t>Romulus Virgiliu Prundis</w:t>
            </w:r>
          </w:p>
          <w:p w14:paraId="1E99972E" w14:textId="100549D1" w:rsidR="00122154" w:rsidRPr="006339EA" w:rsidRDefault="006C2EAB" w:rsidP="0079573C">
            <w:pPr>
              <w:pStyle w:val="Footer"/>
              <w:rPr>
                <w:lang w:val="en-US"/>
              </w:rPr>
            </w:pPr>
            <w:r w:rsidRPr="006C2EAB">
              <w:rPr>
                <w:lang w:val="en-US"/>
              </w:rPr>
              <w:t>rvpr37603@edu.ucl.dk</w:t>
            </w:r>
            <w:r w:rsidR="0079573C" w:rsidRPr="006339EA">
              <w:rPr>
                <w:lang w:val="en-US"/>
              </w:rPr>
              <w:tab/>
            </w:r>
            <w:r w:rsidR="0079573C" w:rsidRPr="006339EA">
              <w:rPr>
                <w:lang w:val="en-US"/>
              </w:rPr>
              <w:tab/>
            </w:r>
            <w:r w:rsidR="00122154" w:rsidRPr="006339EA">
              <w:rPr>
                <w:lang w:val="en-US"/>
              </w:rPr>
              <w:t xml:space="preserve">Page </w:t>
            </w:r>
            <w:r w:rsidR="00122154">
              <w:rPr>
                <w:b/>
                <w:bCs/>
              </w:rPr>
              <w:fldChar w:fldCharType="begin"/>
            </w:r>
            <w:r w:rsidR="00122154" w:rsidRPr="006339EA">
              <w:rPr>
                <w:b/>
                <w:bCs/>
                <w:lang w:val="en-US"/>
              </w:rPr>
              <w:instrText xml:space="preserve"> PAGE </w:instrText>
            </w:r>
            <w:r w:rsidR="00122154">
              <w:rPr>
                <w:b/>
                <w:bCs/>
              </w:rPr>
              <w:fldChar w:fldCharType="separate"/>
            </w:r>
            <w:r w:rsidR="00050D9F">
              <w:rPr>
                <w:b/>
                <w:bCs/>
                <w:noProof/>
                <w:lang w:val="en-US"/>
              </w:rPr>
              <w:t>6</w:t>
            </w:r>
            <w:r w:rsidR="00122154">
              <w:rPr>
                <w:b/>
                <w:bCs/>
              </w:rPr>
              <w:fldChar w:fldCharType="end"/>
            </w:r>
            <w:r w:rsidR="00122154" w:rsidRPr="006339EA">
              <w:rPr>
                <w:lang w:val="en-US"/>
              </w:rPr>
              <w:t xml:space="preserve"> of </w:t>
            </w:r>
            <w:r w:rsidR="00122154">
              <w:rPr>
                <w:b/>
                <w:bCs/>
              </w:rPr>
              <w:fldChar w:fldCharType="begin"/>
            </w:r>
            <w:r w:rsidR="00122154" w:rsidRPr="006339EA">
              <w:rPr>
                <w:b/>
                <w:bCs/>
                <w:lang w:val="en-US"/>
              </w:rPr>
              <w:instrText xml:space="preserve"> =</w:instrText>
            </w:r>
            <w:r w:rsidR="00122154">
              <w:rPr>
                <w:b/>
                <w:bCs/>
              </w:rPr>
              <w:fldChar w:fldCharType="begin"/>
            </w:r>
            <w:r w:rsidR="00122154" w:rsidRPr="006339EA">
              <w:rPr>
                <w:b/>
                <w:bCs/>
                <w:lang w:val="en-US"/>
              </w:rPr>
              <w:instrText xml:space="preserve"> NUMPAGES </w:instrText>
            </w:r>
            <w:r w:rsidR="00122154">
              <w:rPr>
                <w:b/>
                <w:bCs/>
              </w:rPr>
              <w:fldChar w:fldCharType="separate"/>
            </w:r>
            <w:r w:rsidR="0099326A">
              <w:rPr>
                <w:b/>
                <w:bCs/>
                <w:noProof/>
                <w:lang w:val="en-US"/>
              </w:rPr>
              <w:instrText>6</w:instrText>
            </w:r>
            <w:r w:rsidR="00122154">
              <w:rPr>
                <w:b/>
                <w:bCs/>
              </w:rPr>
              <w:fldChar w:fldCharType="end"/>
            </w:r>
            <w:r w:rsidR="00122154" w:rsidRPr="006339EA">
              <w:rPr>
                <w:b/>
                <w:bCs/>
                <w:lang w:val="en-US"/>
              </w:rPr>
              <w:instrText xml:space="preserve"> -2 </w:instrText>
            </w:r>
            <w:r w:rsidR="00122154">
              <w:rPr>
                <w:b/>
                <w:bCs/>
              </w:rPr>
              <w:fldChar w:fldCharType="separate"/>
            </w:r>
            <w:r w:rsidR="0099326A">
              <w:rPr>
                <w:b/>
                <w:bCs/>
                <w:noProof/>
                <w:lang w:val="en-US"/>
              </w:rPr>
              <w:t>4</w:t>
            </w:r>
            <w:r w:rsidR="00122154">
              <w:rPr>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2B2D0" w14:textId="77777777" w:rsidR="00240641" w:rsidRDefault="00240641" w:rsidP="00206DCD">
      <w:r>
        <w:separator/>
      </w:r>
    </w:p>
  </w:footnote>
  <w:footnote w:type="continuationSeparator" w:id="0">
    <w:p w14:paraId="3E6997F8" w14:textId="77777777" w:rsidR="00240641" w:rsidRDefault="00240641" w:rsidP="00206D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4BE30D"/>
    <w:multiLevelType w:val="hybridMultilevel"/>
    <w:tmpl w:val="94856C2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937444"/>
    <w:multiLevelType w:val="hybridMultilevel"/>
    <w:tmpl w:val="5DD637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B9F71D9"/>
    <w:multiLevelType w:val="hybridMultilevel"/>
    <w:tmpl w:val="A8185536"/>
    <w:lvl w:ilvl="0" w:tplc="04060001">
      <w:start w:val="1"/>
      <w:numFmt w:val="bullet"/>
      <w:lvlText w:val=""/>
      <w:lvlJc w:val="left"/>
      <w:pPr>
        <w:ind w:left="840" w:hanging="360"/>
      </w:pPr>
      <w:rPr>
        <w:rFonts w:ascii="Symbol" w:hAnsi="Symbol" w:hint="default"/>
      </w:rPr>
    </w:lvl>
    <w:lvl w:ilvl="1" w:tplc="04060003" w:tentative="1">
      <w:start w:val="1"/>
      <w:numFmt w:val="bullet"/>
      <w:lvlText w:val="o"/>
      <w:lvlJc w:val="left"/>
      <w:pPr>
        <w:ind w:left="1560" w:hanging="360"/>
      </w:pPr>
      <w:rPr>
        <w:rFonts w:ascii="Courier New" w:hAnsi="Courier New" w:cs="Courier New" w:hint="default"/>
      </w:rPr>
    </w:lvl>
    <w:lvl w:ilvl="2" w:tplc="04060005" w:tentative="1">
      <w:start w:val="1"/>
      <w:numFmt w:val="bullet"/>
      <w:lvlText w:val=""/>
      <w:lvlJc w:val="left"/>
      <w:pPr>
        <w:ind w:left="2280" w:hanging="360"/>
      </w:pPr>
      <w:rPr>
        <w:rFonts w:ascii="Wingdings" w:hAnsi="Wingdings" w:hint="default"/>
      </w:rPr>
    </w:lvl>
    <w:lvl w:ilvl="3" w:tplc="04060001" w:tentative="1">
      <w:start w:val="1"/>
      <w:numFmt w:val="bullet"/>
      <w:lvlText w:val=""/>
      <w:lvlJc w:val="left"/>
      <w:pPr>
        <w:ind w:left="3000" w:hanging="360"/>
      </w:pPr>
      <w:rPr>
        <w:rFonts w:ascii="Symbol" w:hAnsi="Symbol" w:hint="default"/>
      </w:rPr>
    </w:lvl>
    <w:lvl w:ilvl="4" w:tplc="04060003" w:tentative="1">
      <w:start w:val="1"/>
      <w:numFmt w:val="bullet"/>
      <w:lvlText w:val="o"/>
      <w:lvlJc w:val="left"/>
      <w:pPr>
        <w:ind w:left="3720" w:hanging="360"/>
      </w:pPr>
      <w:rPr>
        <w:rFonts w:ascii="Courier New" w:hAnsi="Courier New" w:cs="Courier New" w:hint="default"/>
      </w:rPr>
    </w:lvl>
    <w:lvl w:ilvl="5" w:tplc="04060005" w:tentative="1">
      <w:start w:val="1"/>
      <w:numFmt w:val="bullet"/>
      <w:lvlText w:val=""/>
      <w:lvlJc w:val="left"/>
      <w:pPr>
        <w:ind w:left="4440" w:hanging="360"/>
      </w:pPr>
      <w:rPr>
        <w:rFonts w:ascii="Wingdings" w:hAnsi="Wingdings" w:hint="default"/>
      </w:rPr>
    </w:lvl>
    <w:lvl w:ilvl="6" w:tplc="04060001" w:tentative="1">
      <w:start w:val="1"/>
      <w:numFmt w:val="bullet"/>
      <w:lvlText w:val=""/>
      <w:lvlJc w:val="left"/>
      <w:pPr>
        <w:ind w:left="5160" w:hanging="360"/>
      </w:pPr>
      <w:rPr>
        <w:rFonts w:ascii="Symbol" w:hAnsi="Symbol" w:hint="default"/>
      </w:rPr>
    </w:lvl>
    <w:lvl w:ilvl="7" w:tplc="04060003" w:tentative="1">
      <w:start w:val="1"/>
      <w:numFmt w:val="bullet"/>
      <w:lvlText w:val="o"/>
      <w:lvlJc w:val="left"/>
      <w:pPr>
        <w:ind w:left="5880" w:hanging="360"/>
      </w:pPr>
      <w:rPr>
        <w:rFonts w:ascii="Courier New" w:hAnsi="Courier New" w:cs="Courier New" w:hint="default"/>
      </w:rPr>
    </w:lvl>
    <w:lvl w:ilvl="8" w:tplc="04060005" w:tentative="1">
      <w:start w:val="1"/>
      <w:numFmt w:val="bullet"/>
      <w:lvlText w:val=""/>
      <w:lvlJc w:val="left"/>
      <w:pPr>
        <w:ind w:left="6600" w:hanging="360"/>
      </w:pPr>
      <w:rPr>
        <w:rFonts w:ascii="Wingdings" w:hAnsi="Wingdings" w:hint="default"/>
      </w:rPr>
    </w:lvl>
  </w:abstractNum>
  <w:abstractNum w:abstractNumId="3" w15:restartNumberingAfterBreak="0">
    <w:nsid w:val="0EBA2B5E"/>
    <w:multiLevelType w:val="hybridMultilevel"/>
    <w:tmpl w:val="DB284B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10C3A79"/>
    <w:multiLevelType w:val="hybridMultilevel"/>
    <w:tmpl w:val="6B643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4C0EC8"/>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7AC5008"/>
    <w:multiLevelType w:val="hybridMultilevel"/>
    <w:tmpl w:val="FE1C456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594515F"/>
    <w:multiLevelType w:val="hybridMultilevel"/>
    <w:tmpl w:val="CBCE1F9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98C1B33"/>
    <w:multiLevelType w:val="hybridMultilevel"/>
    <w:tmpl w:val="628625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5E24B7A"/>
    <w:multiLevelType w:val="hybridMultilevel"/>
    <w:tmpl w:val="B0AAF7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DFE7AE5"/>
    <w:multiLevelType w:val="hybridMultilevel"/>
    <w:tmpl w:val="C6FC3AD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27089C"/>
    <w:multiLevelType w:val="hybridMultilevel"/>
    <w:tmpl w:val="035091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FB36898"/>
    <w:multiLevelType w:val="hybridMultilevel"/>
    <w:tmpl w:val="9A0672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3AB3B82"/>
    <w:multiLevelType w:val="hybridMultilevel"/>
    <w:tmpl w:val="BAD87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54E1156"/>
    <w:multiLevelType w:val="hybridMultilevel"/>
    <w:tmpl w:val="6744017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4C966B8D"/>
    <w:multiLevelType w:val="hybridMultilevel"/>
    <w:tmpl w:val="A9EAE4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2467C73"/>
    <w:multiLevelType w:val="hybridMultilevel"/>
    <w:tmpl w:val="4064A6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4A22277"/>
    <w:multiLevelType w:val="hybridMultilevel"/>
    <w:tmpl w:val="DA08F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65E67D6F"/>
    <w:multiLevelType w:val="hybridMultilevel"/>
    <w:tmpl w:val="58D8DD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75807E71"/>
    <w:multiLevelType w:val="hybridMultilevel"/>
    <w:tmpl w:val="2BF016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76BD0F62"/>
    <w:multiLevelType w:val="hybridMultilevel"/>
    <w:tmpl w:val="B6684FBA"/>
    <w:lvl w:ilvl="0" w:tplc="0B62E8CE">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89C44BA"/>
    <w:multiLevelType w:val="hybridMultilevel"/>
    <w:tmpl w:val="1F1E4DE4"/>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AC35430"/>
    <w:multiLevelType w:val="hybridMultilevel"/>
    <w:tmpl w:val="E11C9C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7C9D6304"/>
    <w:multiLevelType w:val="hybridMultilevel"/>
    <w:tmpl w:val="0E646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7"/>
  </w:num>
  <w:num w:numId="2">
    <w:abstractNumId w:val="22"/>
  </w:num>
  <w:num w:numId="3">
    <w:abstractNumId w:val="1"/>
  </w:num>
  <w:num w:numId="4">
    <w:abstractNumId w:val="12"/>
  </w:num>
  <w:num w:numId="5">
    <w:abstractNumId w:val="6"/>
  </w:num>
  <w:num w:numId="6">
    <w:abstractNumId w:val="9"/>
  </w:num>
  <w:num w:numId="7">
    <w:abstractNumId w:val="18"/>
  </w:num>
  <w:num w:numId="8">
    <w:abstractNumId w:val="16"/>
  </w:num>
  <w:num w:numId="9">
    <w:abstractNumId w:val="11"/>
  </w:num>
  <w:num w:numId="10">
    <w:abstractNumId w:val="23"/>
  </w:num>
  <w:num w:numId="11">
    <w:abstractNumId w:val="8"/>
  </w:num>
  <w:num w:numId="12">
    <w:abstractNumId w:val="14"/>
  </w:num>
  <w:num w:numId="13">
    <w:abstractNumId w:val="17"/>
  </w:num>
  <w:num w:numId="14">
    <w:abstractNumId w:val="10"/>
  </w:num>
  <w:num w:numId="15">
    <w:abstractNumId w:val="21"/>
  </w:num>
  <w:num w:numId="16">
    <w:abstractNumId w:val="3"/>
  </w:num>
  <w:num w:numId="17">
    <w:abstractNumId w:val="19"/>
  </w:num>
  <w:num w:numId="18">
    <w:abstractNumId w:val="15"/>
  </w:num>
  <w:num w:numId="19">
    <w:abstractNumId w:val="5"/>
  </w:num>
  <w:num w:numId="20">
    <w:abstractNumId w:val="13"/>
  </w:num>
  <w:num w:numId="21">
    <w:abstractNumId w:val="4"/>
  </w:num>
  <w:num w:numId="22">
    <w:abstractNumId w:val="2"/>
  </w:num>
  <w:num w:numId="23">
    <w:abstractNumId w:val="20"/>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81B"/>
    <w:rsid w:val="00014F3A"/>
    <w:rsid w:val="00015148"/>
    <w:rsid w:val="00042688"/>
    <w:rsid w:val="00050D9F"/>
    <w:rsid w:val="000525B6"/>
    <w:rsid w:val="000530EF"/>
    <w:rsid w:val="00062539"/>
    <w:rsid w:val="00063432"/>
    <w:rsid w:val="00063626"/>
    <w:rsid w:val="000717CB"/>
    <w:rsid w:val="00074E83"/>
    <w:rsid w:val="000913F0"/>
    <w:rsid w:val="0009360B"/>
    <w:rsid w:val="000C3C54"/>
    <w:rsid w:val="000D0837"/>
    <w:rsid w:val="00105E48"/>
    <w:rsid w:val="00122154"/>
    <w:rsid w:val="00125EBE"/>
    <w:rsid w:val="001352A1"/>
    <w:rsid w:val="00143A6B"/>
    <w:rsid w:val="001B1752"/>
    <w:rsid w:val="001E4FCE"/>
    <w:rsid w:val="00203B12"/>
    <w:rsid w:val="00206DCD"/>
    <w:rsid w:val="002107CE"/>
    <w:rsid w:val="0023252D"/>
    <w:rsid w:val="002361BA"/>
    <w:rsid w:val="00240641"/>
    <w:rsid w:val="00242DC7"/>
    <w:rsid w:val="00261599"/>
    <w:rsid w:val="002850B0"/>
    <w:rsid w:val="002A6BFE"/>
    <w:rsid w:val="002B241B"/>
    <w:rsid w:val="002B4B5E"/>
    <w:rsid w:val="002C197F"/>
    <w:rsid w:val="002C4E76"/>
    <w:rsid w:val="002D49F3"/>
    <w:rsid w:val="002D627D"/>
    <w:rsid w:val="002E39C3"/>
    <w:rsid w:val="002E6791"/>
    <w:rsid w:val="002F3100"/>
    <w:rsid w:val="002F6EBA"/>
    <w:rsid w:val="00312E9C"/>
    <w:rsid w:val="00332076"/>
    <w:rsid w:val="00334429"/>
    <w:rsid w:val="00334B4A"/>
    <w:rsid w:val="003366B0"/>
    <w:rsid w:val="00346BA9"/>
    <w:rsid w:val="00380390"/>
    <w:rsid w:val="00387F9A"/>
    <w:rsid w:val="00390D6E"/>
    <w:rsid w:val="003A224B"/>
    <w:rsid w:val="003A5604"/>
    <w:rsid w:val="003C2A66"/>
    <w:rsid w:val="003E301F"/>
    <w:rsid w:val="003E4657"/>
    <w:rsid w:val="003E643D"/>
    <w:rsid w:val="00407CFB"/>
    <w:rsid w:val="004157F5"/>
    <w:rsid w:val="004321E0"/>
    <w:rsid w:val="004362E6"/>
    <w:rsid w:val="00445019"/>
    <w:rsid w:val="00446E83"/>
    <w:rsid w:val="0045444C"/>
    <w:rsid w:val="00457CB7"/>
    <w:rsid w:val="004622C3"/>
    <w:rsid w:val="0047432E"/>
    <w:rsid w:val="00483F1B"/>
    <w:rsid w:val="004B42D9"/>
    <w:rsid w:val="004D1B5A"/>
    <w:rsid w:val="004D6C6C"/>
    <w:rsid w:val="004E2FF4"/>
    <w:rsid w:val="004E67D6"/>
    <w:rsid w:val="004F3B81"/>
    <w:rsid w:val="005048D5"/>
    <w:rsid w:val="005078F2"/>
    <w:rsid w:val="00540821"/>
    <w:rsid w:val="005436B4"/>
    <w:rsid w:val="00543793"/>
    <w:rsid w:val="00554734"/>
    <w:rsid w:val="00555A08"/>
    <w:rsid w:val="005560F5"/>
    <w:rsid w:val="0055640B"/>
    <w:rsid w:val="00576450"/>
    <w:rsid w:val="0058081B"/>
    <w:rsid w:val="00583728"/>
    <w:rsid w:val="00585DA0"/>
    <w:rsid w:val="00595AA4"/>
    <w:rsid w:val="00596D9D"/>
    <w:rsid w:val="00597F83"/>
    <w:rsid w:val="005A44DF"/>
    <w:rsid w:val="005A60FA"/>
    <w:rsid w:val="005C419E"/>
    <w:rsid w:val="005C6513"/>
    <w:rsid w:val="005C6CDA"/>
    <w:rsid w:val="00603129"/>
    <w:rsid w:val="006264EC"/>
    <w:rsid w:val="006339EA"/>
    <w:rsid w:val="006355D3"/>
    <w:rsid w:val="00636F55"/>
    <w:rsid w:val="00643D09"/>
    <w:rsid w:val="00660514"/>
    <w:rsid w:val="0066100D"/>
    <w:rsid w:val="00674751"/>
    <w:rsid w:val="00685635"/>
    <w:rsid w:val="006937E4"/>
    <w:rsid w:val="006945F0"/>
    <w:rsid w:val="00694BD5"/>
    <w:rsid w:val="006A2E6E"/>
    <w:rsid w:val="006B1639"/>
    <w:rsid w:val="006B4E07"/>
    <w:rsid w:val="006C0879"/>
    <w:rsid w:val="006C2EAB"/>
    <w:rsid w:val="006D6F3C"/>
    <w:rsid w:val="006E057E"/>
    <w:rsid w:val="0070502A"/>
    <w:rsid w:val="00706311"/>
    <w:rsid w:val="0071183A"/>
    <w:rsid w:val="0071368C"/>
    <w:rsid w:val="0071703A"/>
    <w:rsid w:val="0073260A"/>
    <w:rsid w:val="00736017"/>
    <w:rsid w:val="0075635C"/>
    <w:rsid w:val="0077101F"/>
    <w:rsid w:val="007712AB"/>
    <w:rsid w:val="00772946"/>
    <w:rsid w:val="0079573C"/>
    <w:rsid w:val="007A0A65"/>
    <w:rsid w:val="007A2646"/>
    <w:rsid w:val="007A7925"/>
    <w:rsid w:val="007B3FDB"/>
    <w:rsid w:val="007C0394"/>
    <w:rsid w:val="007C5F4C"/>
    <w:rsid w:val="007E3C59"/>
    <w:rsid w:val="007E7587"/>
    <w:rsid w:val="007F35B4"/>
    <w:rsid w:val="008165C2"/>
    <w:rsid w:val="008203B7"/>
    <w:rsid w:val="00824ACB"/>
    <w:rsid w:val="00862C1E"/>
    <w:rsid w:val="0089360F"/>
    <w:rsid w:val="00895BC9"/>
    <w:rsid w:val="008E45FE"/>
    <w:rsid w:val="008F26C1"/>
    <w:rsid w:val="008F5F9A"/>
    <w:rsid w:val="00931E79"/>
    <w:rsid w:val="00932773"/>
    <w:rsid w:val="00944781"/>
    <w:rsid w:val="00947830"/>
    <w:rsid w:val="00954A8F"/>
    <w:rsid w:val="00954AB2"/>
    <w:rsid w:val="00955BA3"/>
    <w:rsid w:val="009625E6"/>
    <w:rsid w:val="00967A7E"/>
    <w:rsid w:val="00967A82"/>
    <w:rsid w:val="00970890"/>
    <w:rsid w:val="00973D6B"/>
    <w:rsid w:val="00973E0A"/>
    <w:rsid w:val="0099326A"/>
    <w:rsid w:val="009A3294"/>
    <w:rsid w:val="009A4546"/>
    <w:rsid w:val="009C0B51"/>
    <w:rsid w:val="009E5910"/>
    <w:rsid w:val="009F14EA"/>
    <w:rsid w:val="009F2B07"/>
    <w:rsid w:val="00A1358D"/>
    <w:rsid w:val="00A31236"/>
    <w:rsid w:val="00A3496E"/>
    <w:rsid w:val="00A45634"/>
    <w:rsid w:val="00A620C5"/>
    <w:rsid w:val="00A64CFE"/>
    <w:rsid w:val="00A70706"/>
    <w:rsid w:val="00A71FEA"/>
    <w:rsid w:val="00A7343A"/>
    <w:rsid w:val="00A86CDC"/>
    <w:rsid w:val="00AA56CF"/>
    <w:rsid w:val="00AD45C5"/>
    <w:rsid w:val="00AE183E"/>
    <w:rsid w:val="00B03B62"/>
    <w:rsid w:val="00B05569"/>
    <w:rsid w:val="00B25355"/>
    <w:rsid w:val="00B4155D"/>
    <w:rsid w:val="00B548AB"/>
    <w:rsid w:val="00B6205C"/>
    <w:rsid w:val="00B72091"/>
    <w:rsid w:val="00B7458B"/>
    <w:rsid w:val="00B810EB"/>
    <w:rsid w:val="00B8612B"/>
    <w:rsid w:val="00B96657"/>
    <w:rsid w:val="00B96E1B"/>
    <w:rsid w:val="00BA6137"/>
    <w:rsid w:val="00BB02DD"/>
    <w:rsid w:val="00BE51ED"/>
    <w:rsid w:val="00C160E1"/>
    <w:rsid w:val="00C46740"/>
    <w:rsid w:val="00C5728F"/>
    <w:rsid w:val="00C574CF"/>
    <w:rsid w:val="00C73565"/>
    <w:rsid w:val="00C822C6"/>
    <w:rsid w:val="00C841DE"/>
    <w:rsid w:val="00CA04E7"/>
    <w:rsid w:val="00CA0B18"/>
    <w:rsid w:val="00CA2DBD"/>
    <w:rsid w:val="00CB2527"/>
    <w:rsid w:val="00CB45BA"/>
    <w:rsid w:val="00CB5087"/>
    <w:rsid w:val="00CE64A8"/>
    <w:rsid w:val="00D04FEB"/>
    <w:rsid w:val="00D10747"/>
    <w:rsid w:val="00D22BC9"/>
    <w:rsid w:val="00D22ECA"/>
    <w:rsid w:val="00D34C9F"/>
    <w:rsid w:val="00D4051E"/>
    <w:rsid w:val="00D461C7"/>
    <w:rsid w:val="00D46D3D"/>
    <w:rsid w:val="00D51290"/>
    <w:rsid w:val="00D53C88"/>
    <w:rsid w:val="00D56402"/>
    <w:rsid w:val="00D73C98"/>
    <w:rsid w:val="00D82656"/>
    <w:rsid w:val="00D92298"/>
    <w:rsid w:val="00DA3C25"/>
    <w:rsid w:val="00DC084C"/>
    <w:rsid w:val="00DE6CA2"/>
    <w:rsid w:val="00E244AA"/>
    <w:rsid w:val="00E25FC5"/>
    <w:rsid w:val="00E428B0"/>
    <w:rsid w:val="00E4373C"/>
    <w:rsid w:val="00E50CB1"/>
    <w:rsid w:val="00E72949"/>
    <w:rsid w:val="00EA0BE7"/>
    <w:rsid w:val="00EA46FF"/>
    <w:rsid w:val="00EB75CA"/>
    <w:rsid w:val="00ED1F11"/>
    <w:rsid w:val="00EF1DB8"/>
    <w:rsid w:val="00F00D02"/>
    <w:rsid w:val="00F023A6"/>
    <w:rsid w:val="00F07D4F"/>
    <w:rsid w:val="00F310BC"/>
    <w:rsid w:val="00F329E2"/>
    <w:rsid w:val="00F351F8"/>
    <w:rsid w:val="00F4665C"/>
    <w:rsid w:val="00F703CF"/>
    <w:rsid w:val="00F82F1D"/>
    <w:rsid w:val="00F90F33"/>
    <w:rsid w:val="00F9191E"/>
    <w:rsid w:val="00FB18BE"/>
    <w:rsid w:val="00FC4122"/>
    <w:rsid w:val="00FF2CE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779C1"/>
  <w15:docId w15:val="{97BD0AD2-32C1-4F15-B29B-EFE371EBE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B5E"/>
    <w:rPr>
      <w:sz w:val="24"/>
      <w:szCs w:val="24"/>
      <w:lang w:eastAsia="da-DK"/>
    </w:rPr>
  </w:style>
  <w:style w:type="paragraph" w:styleId="Heading1">
    <w:name w:val="heading 1"/>
    <w:basedOn w:val="Normal"/>
    <w:next w:val="Normal"/>
    <w:link w:val="Heading1Char"/>
    <w:qFormat/>
    <w:rsid w:val="009C0B51"/>
    <w:pPr>
      <w:keepNext/>
      <w:keepLines/>
      <w:numPr>
        <w:numId w:val="19"/>
      </w:numPr>
      <w:spacing w:before="100" w:beforeAutospacing="1"/>
      <w:outlineLvl w:val="0"/>
    </w:pPr>
    <w:rPr>
      <w:rFonts w:eastAsiaTheme="majorEastAsia" w:cstheme="majorBidi"/>
      <w:b/>
      <w:bCs/>
      <w:sz w:val="28"/>
      <w:szCs w:val="28"/>
    </w:rPr>
  </w:style>
  <w:style w:type="paragraph" w:styleId="Heading2">
    <w:name w:val="heading 2"/>
    <w:basedOn w:val="Normal"/>
    <w:next w:val="Normal"/>
    <w:link w:val="Heading2Char"/>
    <w:unhideWhenUsed/>
    <w:qFormat/>
    <w:rsid w:val="00554734"/>
    <w:pPr>
      <w:keepNext/>
      <w:keepLines/>
      <w:numPr>
        <w:ilvl w:val="1"/>
        <w:numId w:val="19"/>
      </w:numPr>
      <w:spacing w:before="20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semiHidden/>
    <w:unhideWhenUsed/>
    <w:qFormat/>
    <w:rsid w:val="000525B6"/>
    <w:pPr>
      <w:keepNext/>
      <w:keepLines/>
      <w:numPr>
        <w:ilvl w:val="2"/>
        <w:numId w:val="19"/>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semiHidden/>
    <w:unhideWhenUsed/>
    <w:qFormat/>
    <w:rsid w:val="00457CB7"/>
    <w:pPr>
      <w:keepNext/>
      <w:keepLines/>
      <w:numPr>
        <w:ilvl w:val="3"/>
        <w:numId w:val="1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457CB7"/>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457CB7"/>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457CB7"/>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457CB7"/>
    <w:pPr>
      <w:keepNext/>
      <w:keepLines/>
      <w:numPr>
        <w:ilvl w:val="7"/>
        <w:numId w:val="1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457CB7"/>
    <w:pPr>
      <w:keepNext/>
      <w:keepLines/>
      <w:numPr>
        <w:ilvl w:val="8"/>
        <w:numId w:val="1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96D9D"/>
    <w:pPr>
      <w:autoSpaceDE w:val="0"/>
      <w:autoSpaceDN w:val="0"/>
      <w:adjustRightInd w:val="0"/>
    </w:pPr>
    <w:rPr>
      <w:rFonts w:ascii="Arial" w:hAnsi="Arial" w:cs="Arial"/>
      <w:color w:val="000000"/>
      <w:sz w:val="24"/>
      <w:szCs w:val="24"/>
    </w:rPr>
  </w:style>
  <w:style w:type="character" w:styleId="Hyperlink">
    <w:name w:val="Hyperlink"/>
    <w:basedOn w:val="DefaultParagraphFont"/>
    <w:uiPriority w:val="99"/>
    <w:unhideWhenUsed/>
    <w:rsid w:val="00D10747"/>
    <w:rPr>
      <w:color w:val="0000FF" w:themeColor="hyperlink"/>
      <w:u w:val="single"/>
    </w:rPr>
  </w:style>
  <w:style w:type="paragraph" w:styleId="BalloonText">
    <w:name w:val="Balloon Text"/>
    <w:basedOn w:val="Normal"/>
    <w:link w:val="BalloonTextChar"/>
    <w:uiPriority w:val="99"/>
    <w:semiHidden/>
    <w:unhideWhenUsed/>
    <w:rsid w:val="00D10747"/>
    <w:rPr>
      <w:rFonts w:ascii="Tahoma" w:hAnsi="Tahoma" w:cs="Tahoma"/>
      <w:sz w:val="16"/>
      <w:szCs w:val="16"/>
    </w:rPr>
  </w:style>
  <w:style w:type="character" w:customStyle="1" w:styleId="BalloonTextChar">
    <w:name w:val="Balloon Text Char"/>
    <w:basedOn w:val="DefaultParagraphFont"/>
    <w:link w:val="BalloonText"/>
    <w:uiPriority w:val="99"/>
    <w:semiHidden/>
    <w:rsid w:val="00D10747"/>
    <w:rPr>
      <w:rFonts w:ascii="Tahoma" w:hAnsi="Tahoma" w:cs="Tahoma"/>
      <w:sz w:val="16"/>
      <w:szCs w:val="16"/>
      <w:lang w:eastAsia="da-DK"/>
    </w:rPr>
  </w:style>
  <w:style w:type="character" w:customStyle="1" w:styleId="Heading1Char">
    <w:name w:val="Heading 1 Char"/>
    <w:basedOn w:val="DefaultParagraphFont"/>
    <w:link w:val="Heading1"/>
    <w:rsid w:val="009C0B51"/>
    <w:rPr>
      <w:rFonts w:eastAsiaTheme="majorEastAsia" w:cstheme="majorBidi"/>
      <w:b/>
      <w:bCs/>
      <w:sz w:val="28"/>
      <w:szCs w:val="28"/>
      <w:lang w:eastAsia="da-DK"/>
    </w:rPr>
  </w:style>
  <w:style w:type="paragraph" w:styleId="TOCHeading">
    <w:name w:val="TOC Heading"/>
    <w:basedOn w:val="Heading1"/>
    <w:next w:val="Normal"/>
    <w:uiPriority w:val="39"/>
    <w:semiHidden/>
    <w:unhideWhenUsed/>
    <w:qFormat/>
    <w:rsid w:val="00A31236"/>
    <w:pPr>
      <w:spacing w:line="276" w:lineRule="auto"/>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457CB7"/>
    <w:pPr>
      <w:tabs>
        <w:tab w:val="left" w:pos="440"/>
        <w:tab w:val="right" w:leader="dot" w:pos="9628"/>
      </w:tabs>
      <w:spacing w:after="100"/>
    </w:pPr>
  </w:style>
  <w:style w:type="paragraph" w:styleId="ListParagraph">
    <w:name w:val="List Paragraph"/>
    <w:basedOn w:val="Normal"/>
    <w:uiPriority w:val="34"/>
    <w:qFormat/>
    <w:rsid w:val="006A2E6E"/>
    <w:pPr>
      <w:ind w:left="720"/>
      <w:contextualSpacing/>
    </w:pPr>
  </w:style>
  <w:style w:type="paragraph" w:styleId="Header">
    <w:name w:val="header"/>
    <w:basedOn w:val="Normal"/>
    <w:link w:val="HeaderChar"/>
    <w:uiPriority w:val="99"/>
    <w:unhideWhenUsed/>
    <w:rsid w:val="00206DCD"/>
    <w:pPr>
      <w:tabs>
        <w:tab w:val="center" w:pos="4513"/>
        <w:tab w:val="right" w:pos="9026"/>
      </w:tabs>
    </w:pPr>
  </w:style>
  <w:style w:type="character" w:customStyle="1" w:styleId="HeaderChar">
    <w:name w:val="Header Char"/>
    <w:basedOn w:val="DefaultParagraphFont"/>
    <w:link w:val="Header"/>
    <w:uiPriority w:val="99"/>
    <w:rsid w:val="00206DCD"/>
    <w:rPr>
      <w:sz w:val="24"/>
      <w:szCs w:val="24"/>
      <w:lang w:eastAsia="da-DK"/>
    </w:rPr>
  </w:style>
  <w:style w:type="paragraph" w:styleId="Footer">
    <w:name w:val="footer"/>
    <w:basedOn w:val="Normal"/>
    <w:link w:val="FooterChar"/>
    <w:uiPriority w:val="99"/>
    <w:unhideWhenUsed/>
    <w:rsid w:val="00206DCD"/>
    <w:pPr>
      <w:tabs>
        <w:tab w:val="center" w:pos="4513"/>
        <w:tab w:val="right" w:pos="9026"/>
      </w:tabs>
    </w:pPr>
  </w:style>
  <w:style w:type="character" w:customStyle="1" w:styleId="FooterChar">
    <w:name w:val="Footer Char"/>
    <w:basedOn w:val="DefaultParagraphFont"/>
    <w:link w:val="Footer"/>
    <w:uiPriority w:val="99"/>
    <w:rsid w:val="00206DCD"/>
    <w:rPr>
      <w:sz w:val="24"/>
      <w:szCs w:val="24"/>
      <w:lang w:eastAsia="da-DK"/>
    </w:rPr>
  </w:style>
  <w:style w:type="character" w:customStyle="1" w:styleId="Heading2Char">
    <w:name w:val="Heading 2 Char"/>
    <w:basedOn w:val="DefaultParagraphFont"/>
    <w:link w:val="Heading2"/>
    <w:semiHidden/>
    <w:rsid w:val="00554734"/>
    <w:rPr>
      <w:rFonts w:asciiTheme="majorHAnsi" w:eastAsiaTheme="majorEastAsia" w:hAnsiTheme="majorHAnsi" w:cstheme="majorBidi"/>
      <w:b/>
      <w:bCs/>
      <w:sz w:val="24"/>
      <w:szCs w:val="26"/>
      <w:lang w:eastAsia="da-DK"/>
    </w:rPr>
  </w:style>
  <w:style w:type="paragraph" w:styleId="TOC2">
    <w:name w:val="toc 2"/>
    <w:basedOn w:val="Normal"/>
    <w:next w:val="Normal"/>
    <w:autoRedefine/>
    <w:uiPriority w:val="39"/>
    <w:unhideWhenUsed/>
    <w:rsid w:val="00576450"/>
    <w:pPr>
      <w:spacing w:after="100"/>
      <w:ind w:left="240"/>
    </w:pPr>
  </w:style>
  <w:style w:type="character" w:customStyle="1" w:styleId="Heading3Char">
    <w:name w:val="Heading 3 Char"/>
    <w:basedOn w:val="DefaultParagraphFont"/>
    <w:link w:val="Heading3"/>
    <w:semiHidden/>
    <w:rsid w:val="000525B6"/>
    <w:rPr>
      <w:rFonts w:asciiTheme="majorHAnsi" w:eastAsiaTheme="majorEastAsia" w:hAnsiTheme="majorHAnsi" w:cstheme="majorBidi"/>
      <w:b/>
      <w:bCs/>
      <w:color w:val="000000" w:themeColor="text1"/>
      <w:sz w:val="24"/>
      <w:szCs w:val="24"/>
      <w:lang w:eastAsia="da-DK"/>
    </w:rPr>
  </w:style>
  <w:style w:type="character" w:customStyle="1" w:styleId="Heading4Char">
    <w:name w:val="Heading 4 Char"/>
    <w:basedOn w:val="DefaultParagraphFont"/>
    <w:link w:val="Heading4"/>
    <w:semiHidden/>
    <w:rsid w:val="00457CB7"/>
    <w:rPr>
      <w:rFonts w:asciiTheme="majorHAnsi" w:eastAsiaTheme="majorEastAsia" w:hAnsiTheme="majorHAnsi" w:cstheme="majorBidi"/>
      <w:b/>
      <w:bCs/>
      <w:i/>
      <w:iCs/>
      <w:color w:val="4F81BD" w:themeColor="accent1"/>
      <w:sz w:val="24"/>
      <w:szCs w:val="24"/>
      <w:lang w:eastAsia="da-DK"/>
    </w:rPr>
  </w:style>
  <w:style w:type="character" w:customStyle="1" w:styleId="Heading5Char">
    <w:name w:val="Heading 5 Char"/>
    <w:basedOn w:val="DefaultParagraphFont"/>
    <w:link w:val="Heading5"/>
    <w:semiHidden/>
    <w:rsid w:val="00457CB7"/>
    <w:rPr>
      <w:rFonts w:asciiTheme="majorHAnsi" w:eastAsiaTheme="majorEastAsia" w:hAnsiTheme="majorHAnsi" w:cstheme="majorBidi"/>
      <w:color w:val="243F60" w:themeColor="accent1" w:themeShade="7F"/>
      <w:sz w:val="24"/>
      <w:szCs w:val="24"/>
      <w:lang w:eastAsia="da-DK"/>
    </w:rPr>
  </w:style>
  <w:style w:type="character" w:customStyle="1" w:styleId="Heading6Char">
    <w:name w:val="Heading 6 Char"/>
    <w:basedOn w:val="DefaultParagraphFont"/>
    <w:link w:val="Heading6"/>
    <w:semiHidden/>
    <w:rsid w:val="00457CB7"/>
    <w:rPr>
      <w:rFonts w:asciiTheme="majorHAnsi" w:eastAsiaTheme="majorEastAsia" w:hAnsiTheme="majorHAnsi" w:cstheme="majorBidi"/>
      <w:i/>
      <w:iCs/>
      <w:color w:val="243F60" w:themeColor="accent1" w:themeShade="7F"/>
      <w:sz w:val="24"/>
      <w:szCs w:val="24"/>
      <w:lang w:eastAsia="da-DK"/>
    </w:rPr>
  </w:style>
  <w:style w:type="character" w:customStyle="1" w:styleId="Heading7Char">
    <w:name w:val="Heading 7 Char"/>
    <w:basedOn w:val="DefaultParagraphFont"/>
    <w:link w:val="Heading7"/>
    <w:semiHidden/>
    <w:rsid w:val="00457CB7"/>
    <w:rPr>
      <w:rFonts w:asciiTheme="majorHAnsi" w:eastAsiaTheme="majorEastAsia" w:hAnsiTheme="majorHAnsi" w:cstheme="majorBidi"/>
      <w:i/>
      <w:iCs/>
      <w:color w:val="404040" w:themeColor="text1" w:themeTint="BF"/>
      <w:sz w:val="24"/>
      <w:szCs w:val="24"/>
      <w:lang w:eastAsia="da-DK"/>
    </w:rPr>
  </w:style>
  <w:style w:type="character" w:customStyle="1" w:styleId="Heading8Char">
    <w:name w:val="Heading 8 Char"/>
    <w:basedOn w:val="DefaultParagraphFont"/>
    <w:link w:val="Heading8"/>
    <w:semiHidden/>
    <w:rsid w:val="00457CB7"/>
    <w:rPr>
      <w:rFonts w:asciiTheme="majorHAnsi" w:eastAsiaTheme="majorEastAsia" w:hAnsiTheme="majorHAnsi" w:cstheme="majorBidi"/>
      <w:color w:val="404040" w:themeColor="text1" w:themeTint="BF"/>
      <w:lang w:eastAsia="da-DK"/>
    </w:rPr>
  </w:style>
  <w:style w:type="character" w:customStyle="1" w:styleId="Heading9Char">
    <w:name w:val="Heading 9 Char"/>
    <w:basedOn w:val="DefaultParagraphFont"/>
    <w:link w:val="Heading9"/>
    <w:semiHidden/>
    <w:rsid w:val="00457CB7"/>
    <w:rPr>
      <w:rFonts w:asciiTheme="majorHAnsi" w:eastAsiaTheme="majorEastAsia" w:hAnsiTheme="majorHAnsi" w:cstheme="majorBidi"/>
      <w:i/>
      <w:iCs/>
      <w:color w:val="404040" w:themeColor="text1" w:themeTint="BF"/>
      <w:lang w:eastAsia="da-DK"/>
    </w:rPr>
  </w:style>
  <w:style w:type="paragraph" w:styleId="FootnoteText">
    <w:name w:val="footnote text"/>
    <w:basedOn w:val="Normal"/>
    <w:link w:val="FootnoteTextChar"/>
    <w:uiPriority w:val="99"/>
    <w:semiHidden/>
    <w:unhideWhenUsed/>
    <w:rsid w:val="005A60FA"/>
    <w:rPr>
      <w:sz w:val="20"/>
      <w:szCs w:val="20"/>
    </w:rPr>
  </w:style>
  <w:style w:type="character" w:customStyle="1" w:styleId="FootnoteTextChar">
    <w:name w:val="Footnote Text Char"/>
    <w:basedOn w:val="DefaultParagraphFont"/>
    <w:link w:val="FootnoteText"/>
    <w:uiPriority w:val="99"/>
    <w:semiHidden/>
    <w:rsid w:val="005A60FA"/>
    <w:rPr>
      <w:lang w:eastAsia="da-DK"/>
    </w:rPr>
  </w:style>
  <w:style w:type="character" w:styleId="FootnoteReference">
    <w:name w:val="footnote reference"/>
    <w:basedOn w:val="DefaultParagraphFont"/>
    <w:uiPriority w:val="99"/>
    <w:semiHidden/>
    <w:unhideWhenUsed/>
    <w:rsid w:val="005A60FA"/>
    <w:rPr>
      <w:vertAlign w:val="superscript"/>
    </w:rPr>
  </w:style>
  <w:style w:type="paragraph" w:customStyle="1" w:styleId="CLI">
    <w:name w:val="CLI"/>
    <w:basedOn w:val="Normal"/>
    <w:link w:val="CLIChar"/>
    <w:qFormat/>
    <w:rsid w:val="002C4E76"/>
    <w:rPr>
      <w:rFonts w:ascii="Courier New" w:hAnsi="Courier New" w:cs="Courier New"/>
      <w:b/>
      <w:sz w:val="20"/>
      <w:szCs w:val="20"/>
      <w:lang w:val="en-GB"/>
    </w:rPr>
  </w:style>
  <w:style w:type="character" w:customStyle="1" w:styleId="CLIChar">
    <w:name w:val="CLI Char"/>
    <w:basedOn w:val="DefaultParagraphFont"/>
    <w:link w:val="CLI"/>
    <w:rsid w:val="002C4E76"/>
    <w:rPr>
      <w:rFonts w:ascii="Courier New" w:hAnsi="Courier New" w:cs="Courier New"/>
      <w:b/>
      <w:lang w:val="en-GB" w:eastAsia="da-DK"/>
    </w:rPr>
  </w:style>
  <w:style w:type="character" w:styleId="UnresolvedMention">
    <w:name w:val="Unresolved Mention"/>
    <w:basedOn w:val="DefaultParagraphFont"/>
    <w:uiPriority w:val="99"/>
    <w:semiHidden/>
    <w:unhideWhenUsed/>
    <w:rsid w:val="003E301F"/>
    <w:rPr>
      <w:color w:val="605E5C"/>
      <w:shd w:val="clear" w:color="auto" w:fill="E1DFDD"/>
    </w:rPr>
  </w:style>
  <w:style w:type="character" w:styleId="FollowedHyperlink">
    <w:name w:val="FollowedHyperlink"/>
    <w:basedOn w:val="DefaultParagraphFont"/>
    <w:uiPriority w:val="99"/>
    <w:semiHidden/>
    <w:unhideWhenUsed/>
    <w:rsid w:val="0071183A"/>
    <w:rPr>
      <w:color w:val="800080" w:themeColor="followedHyperlink"/>
      <w:u w:val="single"/>
    </w:rPr>
  </w:style>
  <w:style w:type="character" w:styleId="Emphasis">
    <w:name w:val="Emphasis"/>
    <w:basedOn w:val="DefaultParagraphFont"/>
    <w:qFormat/>
    <w:rsid w:val="009478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137502">
      <w:bodyDiv w:val="1"/>
      <w:marLeft w:val="0"/>
      <w:marRight w:val="0"/>
      <w:marTop w:val="0"/>
      <w:marBottom w:val="0"/>
      <w:divBdr>
        <w:top w:val="none" w:sz="0" w:space="0" w:color="auto"/>
        <w:left w:val="none" w:sz="0" w:space="0" w:color="auto"/>
        <w:bottom w:val="none" w:sz="0" w:space="0" w:color="auto"/>
        <w:right w:val="none" w:sz="0" w:space="0" w:color="auto"/>
      </w:divBdr>
    </w:div>
    <w:div w:id="878668374">
      <w:bodyDiv w:val="1"/>
      <w:marLeft w:val="0"/>
      <w:marRight w:val="0"/>
      <w:marTop w:val="0"/>
      <w:marBottom w:val="0"/>
      <w:divBdr>
        <w:top w:val="none" w:sz="0" w:space="0" w:color="auto"/>
        <w:left w:val="none" w:sz="0" w:space="0" w:color="auto"/>
        <w:bottom w:val="none" w:sz="0" w:space="0" w:color="auto"/>
        <w:right w:val="none" w:sz="0" w:space="0" w:color="auto"/>
      </w:divBdr>
    </w:div>
    <w:div w:id="157628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aspberrypi.org/software/operating-systems/%23raspberry-pi-os-32-bit" TargetMode="External"/><Relationship Id="rId18" Type="http://schemas.openxmlformats.org/officeDocument/2006/relationships/hyperlink" Target="https://xubuntu.org/downloa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rvpr37603@edu.ucl.dk" TargetMode="Externa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s\Document%20standards\15S%20Document%20standard%20template%20PDA%20V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A996E4-A221-4DE8-BB23-308BEF0F1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15S Document standard template PDA V03.dotx</Template>
  <TotalTime>134</TotalTime>
  <Pages>1</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Syddansk Erhvervsskole</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 Dahlstrøm</dc:creator>
  <cp:lastModifiedBy>Virgiliu Prundis</cp:lastModifiedBy>
  <cp:revision>8</cp:revision>
  <cp:lastPrinted>2021-09-26T20:24:00Z</cp:lastPrinted>
  <dcterms:created xsi:type="dcterms:W3CDTF">2021-09-19T15:48:00Z</dcterms:created>
  <dcterms:modified xsi:type="dcterms:W3CDTF">2021-09-26T20:25:00Z</dcterms:modified>
</cp:coreProperties>
</file>