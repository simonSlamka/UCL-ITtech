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3316" w14:textId="77777777" w:rsidR="00576450" w:rsidRPr="00584551" w:rsidRDefault="00576450" w:rsidP="00576450">
      <w:pPr>
        <w:rPr>
          <w:lang w:val="en-US"/>
        </w:rPr>
      </w:pPr>
    </w:p>
    <w:p w14:paraId="303A8831" w14:textId="77777777" w:rsidR="00576450" w:rsidRPr="00584551" w:rsidRDefault="00576450" w:rsidP="00576450">
      <w:pPr>
        <w:rPr>
          <w:lang w:val="en-US"/>
        </w:rPr>
      </w:pPr>
    </w:p>
    <w:p w14:paraId="5087984A" w14:textId="77777777" w:rsidR="00576450" w:rsidRPr="00584551" w:rsidRDefault="00576450" w:rsidP="00576450">
      <w:pPr>
        <w:rPr>
          <w:lang w:val="en-US"/>
        </w:rPr>
      </w:pPr>
    </w:p>
    <w:p w14:paraId="7CEA3C93" w14:textId="77777777" w:rsidR="00576450" w:rsidRPr="00584551" w:rsidRDefault="00576450" w:rsidP="00576450">
      <w:pPr>
        <w:rPr>
          <w:lang w:val="en-US"/>
        </w:rPr>
      </w:pPr>
    </w:p>
    <w:p w14:paraId="4122D09C" w14:textId="77777777" w:rsidR="00576450" w:rsidRPr="00584551" w:rsidRDefault="00576450" w:rsidP="00576450">
      <w:pPr>
        <w:rPr>
          <w:lang w:val="en-US"/>
        </w:rPr>
      </w:pPr>
    </w:p>
    <w:p w14:paraId="6FA9B83A" w14:textId="77777777" w:rsidR="00576450" w:rsidRPr="00584551" w:rsidRDefault="00576450" w:rsidP="00576450">
      <w:pPr>
        <w:rPr>
          <w:lang w:val="en-US"/>
        </w:rPr>
      </w:pPr>
    </w:p>
    <w:p w14:paraId="5D0D74D1" w14:textId="77777777" w:rsidR="00576450" w:rsidRPr="00584551" w:rsidRDefault="00576450" w:rsidP="00576450">
      <w:pPr>
        <w:rPr>
          <w:lang w:val="en-US"/>
        </w:rPr>
      </w:pPr>
    </w:p>
    <w:p w14:paraId="6847578E" w14:textId="77777777" w:rsidR="00576450" w:rsidRPr="00584551" w:rsidRDefault="00576450" w:rsidP="00576450">
      <w:pPr>
        <w:rPr>
          <w:lang w:val="en-US"/>
        </w:rPr>
      </w:pPr>
    </w:p>
    <w:p w14:paraId="13F6D66E" w14:textId="77777777" w:rsidR="00576450" w:rsidRPr="00584551" w:rsidRDefault="00576450" w:rsidP="00576450">
      <w:pPr>
        <w:rPr>
          <w:lang w:val="en-US"/>
        </w:rPr>
      </w:pPr>
    </w:p>
    <w:p w14:paraId="7F8CE664" w14:textId="77777777" w:rsidR="00576450" w:rsidRPr="00584551" w:rsidRDefault="00576450" w:rsidP="00576450">
      <w:pPr>
        <w:jc w:val="center"/>
        <w:rPr>
          <w:b/>
          <w:sz w:val="40"/>
          <w:szCs w:val="40"/>
          <w:lang w:val="en-US"/>
        </w:rPr>
      </w:pPr>
      <w:r w:rsidRPr="00584551">
        <w:rPr>
          <w:b/>
          <w:sz w:val="40"/>
          <w:szCs w:val="40"/>
          <w:lang w:val="en-US"/>
        </w:rPr>
        <w:t>IT Technology</w:t>
      </w:r>
    </w:p>
    <w:p w14:paraId="5B6F7F84" w14:textId="036BE1A3" w:rsidR="00543793" w:rsidRPr="00584551" w:rsidRDefault="00974862" w:rsidP="00576450">
      <w:pPr>
        <w:jc w:val="center"/>
        <w:rPr>
          <w:b/>
          <w:sz w:val="40"/>
          <w:szCs w:val="40"/>
          <w:lang w:val="en-US"/>
        </w:rPr>
      </w:pPr>
      <w:r w:rsidRPr="00584551">
        <w:rPr>
          <w:b/>
          <w:sz w:val="40"/>
          <w:szCs w:val="40"/>
          <w:lang w:val="en-US"/>
        </w:rPr>
        <w:t>Networking</w:t>
      </w:r>
    </w:p>
    <w:p w14:paraId="5F7BC816" w14:textId="77777777" w:rsidR="00576450" w:rsidRPr="00584551" w:rsidRDefault="00576450" w:rsidP="00576450">
      <w:pPr>
        <w:jc w:val="center"/>
        <w:rPr>
          <w:lang w:val="en-US"/>
        </w:rPr>
      </w:pPr>
    </w:p>
    <w:p w14:paraId="2AB7EBBB" w14:textId="77777777" w:rsidR="00576450" w:rsidRPr="00584551" w:rsidRDefault="00576450" w:rsidP="00576450">
      <w:pPr>
        <w:rPr>
          <w:lang w:val="en-US"/>
        </w:rPr>
      </w:pPr>
    </w:p>
    <w:p w14:paraId="6CDB2273" w14:textId="77777777" w:rsidR="00576450" w:rsidRPr="00584551" w:rsidRDefault="00576450" w:rsidP="00576450">
      <w:pPr>
        <w:rPr>
          <w:lang w:val="en-US"/>
        </w:rPr>
      </w:pPr>
    </w:p>
    <w:p w14:paraId="2DC5747D" w14:textId="77777777" w:rsidR="00576450" w:rsidRPr="00584551" w:rsidRDefault="00576450" w:rsidP="00576450">
      <w:pPr>
        <w:rPr>
          <w:lang w:val="en-US"/>
        </w:rPr>
      </w:pPr>
    </w:p>
    <w:p w14:paraId="0B12A9AB" w14:textId="77777777" w:rsidR="00576450" w:rsidRPr="00584551" w:rsidRDefault="00576450" w:rsidP="00576450">
      <w:pPr>
        <w:rPr>
          <w:lang w:val="en-US"/>
        </w:rPr>
      </w:pPr>
    </w:p>
    <w:p w14:paraId="6603B8D2" w14:textId="77777777" w:rsidR="00E72949" w:rsidRPr="00584551" w:rsidRDefault="00E72949" w:rsidP="00576450">
      <w:pPr>
        <w:rPr>
          <w:lang w:val="en-US"/>
        </w:rPr>
      </w:pPr>
    </w:p>
    <w:p w14:paraId="37D636DE" w14:textId="77777777" w:rsidR="00E72949" w:rsidRPr="00584551" w:rsidRDefault="00E72949" w:rsidP="00576450">
      <w:pPr>
        <w:rPr>
          <w:lang w:val="en-US"/>
        </w:rPr>
      </w:pPr>
    </w:p>
    <w:p w14:paraId="3003AFAD" w14:textId="77777777" w:rsidR="00E72949" w:rsidRPr="00584551" w:rsidRDefault="00E72949" w:rsidP="00576450">
      <w:pPr>
        <w:rPr>
          <w:lang w:val="en-US"/>
        </w:rPr>
      </w:pPr>
    </w:p>
    <w:p w14:paraId="18774F33" w14:textId="77777777" w:rsidR="00576450" w:rsidRPr="00584551" w:rsidRDefault="00576450" w:rsidP="00576450">
      <w:pPr>
        <w:rPr>
          <w:lang w:val="en-US"/>
        </w:rPr>
      </w:pPr>
    </w:p>
    <w:p w14:paraId="342618B7" w14:textId="77777777" w:rsidR="00576450" w:rsidRPr="00584551" w:rsidRDefault="00EB75CA" w:rsidP="00576450">
      <w:pPr>
        <w:jc w:val="right"/>
        <w:rPr>
          <w:lang w:val="en-US"/>
        </w:rPr>
      </w:pPr>
      <w:r w:rsidRPr="00584551">
        <w:rPr>
          <w:noProof/>
          <w:lang w:val="en-US" w:eastAsia="en-GB"/>
        </w:rPr>
        <w:drawing>
          <wp:inline distT="0" distB="0" distL="0" distR="0" wp14:anchorId="38F98951" wp14:editId="5815B8BF">
            <wp:extent cx="1914537" cy="1448405"/>
            <wp:effectExtent l="0" t="0" r="0" b="0"/>
            <wp:docPr id="1" name="Picture 1" descr="C:\UCL\Document standards\Logoer\UCL_logoer-på-engelsk\UK\UCL_vertical_logo_UK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L\Document standards\Logoer\UCL_logoer-på-engelsk\UK\UCL_vertical_logo_UK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52" cy="145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FF5F" w14:textId="77777777" w:rsidR="00576450" w:rsidRPr="00584551" w:rsidRDefault="00576450" w:rsidP="00576450">
      <w:pPr>
        <w:jc w:val="right"/>
        <w:rPr>
          <w:lang w:val="en-US"/>
        </w:rPr>
      </w:pPr>
    </w:p>
    <w:p w14:paraId="6CE79FA6" w14:textId="77777777" w:rsidR="00576450" w:rsidRPr="00584551" w:rsidRDefault="00576450" w:rsidP="00576450">
      <w:pPr>
        <w:jc w:val="right"/>
        <w:rPr>
          <w:lang w:val="en-US"/>
        </w:rPr>
      </w:pPr>
    </w:p>
    <w:p w14:paraId="0CE48FBB" w14:textId="77777777" w:rsidR="004321E0" w:rsidRPr="00584551" w:rsidRDefault="004321E0" w:rsidP="00576450">
      <w:pPr>
        <w:jc w:val="right"/>
        <w:rPr>
          <w:lang w:val="en-US"/>
        </w:rPr>
      </w:pPr>
    </w:p>
    <w:p w14:paraId="376AA61E" w14:textId="77777777" w:rsidR="008165C2" w:rsidRPr="00584551" w:rsidRDefault="008165C2" w:rsidP="00576450">
      <w:pPr>
        <w:jc w:val="right"/>
        <w:rPr>
          <w:lang w:val="en-US"/>
        </w:rPr>
      </w:pPr>
    </w:p>
    <w:p w14:paraId="117394AF" w14:textId="77777777" w:rsidR="00576450" w:rsidRPr="00584551" w:rsidRDefault="004321E0" w:rsidP="00576450">
      <w:pPr>
        <w:jc w:val="right"/>
        <w:rPr>
          <w:lang w:val="en-US"/>
        </w:rPr>
      </w:pPr>
      <w:r w:rsidRPr="00584551">
        <w:rPr>
          <w:lang w:val="en-US"/>
        </w:rPr>
        <w:t>Author</w:t>
      </w:r>
    </w:p>
    <w:p w14:paraId="1A1BB181" w14:textId="77777777" w:rsidR="00576450" w:rsidRPr="00584551" w:rsidRDefault="00576450" w:rsidP="00576450">
      <w:pPr>
        <w:jc w:val="right"/>
        <w:rPr>
          <w:lang w:val="en-US"/>
        </w:rPr>
      </w:pPr>
      <w:r w:rsidRPr="00584551">
        <w:rPr>
          <w:lang w:val="en-US"/>
        </w:rPr>
        <w:t xml:space="preserve">Per </w:t>
      </w:r>
      <w:proofErr w:type="spellStart"/>
      <w:r w:rsidRPr="00584551">
        <w:rPr>
          <w:lang w:val="en-US"/>
        </w:rPr>
        <w:t>Dahlstrøm</w:t>
      </w:r>
      <w:proofErr w:type="spellEnd"/>
    </w:p>
    <w:p w14:paraId="3375509F" w14:textId="77777777" w:rsidR="00D10747" w:rsidRPr="00584551" w:rsidRDefault="00851028" w:rsidP="00576450">
      <w:pPr>
        <w:jc w:val="right"/>
        <w:rPr>
          <w:rStyle w:val="Hyperlink"/>
          <w:lang w:val="en-US"/>
        </w:rPr>
      </w:pPr>
      <w:hyperlink r:id="rId9" w:history="1">
        <w:r w:rsidR="00576450" w:rsidRPr="00584551">
          <w:rPr>
            <w:rStyle w:val="Hyperlink"/>
            <w:lang w:val="en-US"/>
          </w:rPr>
          <w:t>pda@eal.dk</w:t>
        </w:r>
      </w:hyperlink>
    </w:p>
    <w:p w14:paraId="36A2A46D" w14:textId="77777777" w:rsidR="002F6EBA" w:rsidRPr="00584551" w:rsidRDefault="002F6EBA" w:rsidP="002F6EBA">
      <w:pPr>
        <w:rPr>
          <w:sz w:val="28"/>
          <w:szCs w:val="28"/>
          <w:lang w:val="en-US"/>
        </w:rPr>
      </w:pPr>
    </w:p>
    <w:p w14:paraId="188ABA13" w14:textId="77777777" w:rsidR="008165C2" w:rsidRPr="00584551" w:rsidRDefault="008165C2" w:rsidP="002F6EBA">
      <w:pPr>
        <w:rPr>
          <w:sz w:val="28"/>
          <w:szCs w:val="28"/>
          <w:lang w:val="en-US"/>
        </w:rPr>
      </w:pPr>
    </w:p>
    <w:p w14:paraId="1D112187" w14:textId="77777777" w:rsidR="008165C2" w:rsidRPr="00584551" w:rsidRDefault="008165C2" w:rsidP="002F6EBA">
      <w:pPr>
        <w:rPr>
          <w:sz w:val="28"/>
          <w:szCs w:val="28"/>
          <w:lang w:val="en-US"/>
        </w:rPr>
      </w:pPr>
    </w:p>
    <w:p w14:paraId="353FFB7B" w14:textId="77777777" w:rsidR="002F6EBA" w:rsidRPr="00584551" w:rsidRDefault="002F6EBA" w:rsidP="002F6EBA">
      <w:pPr>
        <w:jc w:val="right"/>
        <w:rPr>
          <w:sz w:val="28"/>
          <w:szCs w:val="28"/>
          <w:lang w:val="en-US"/>
        </w:rPr>
      </w:pPr>
      <w:r w:rsidRPr="00584551">
        <w:rPr>
          <w:sz w:val="28"/>
          <w:szCs w:val="28"/>
          <w:lang w:val="en-US"/>
        </w:rPr>
        <w:t xml:space="preserve">Friday 13 </w:t>
      </w:r>
      <w:r w:rsidR="00050D9F" w:rsidRPr="00584551">
        <w:rPr>
          <w:sz w:val="28"/>
          <w:szCs w:val="28"/>
          <w:lang w:val="en-US"/>
        </w:rPr>
        <w:t>March 2022</w:t>
      </w:r>
    </w:p>
    <w:p w14:paraId="729F6370" w14:textId="77777777" w:rsidR="00D10747" w:rsidRPr="00584551" w:rsidRDefault="00D10747">
      <w:pPr>
        <w:rPr>
          <w:lang w:val="en-US" w:eastAsia="en-US"/>
        </w:rPr>
      </w:pPr>
      <w:r w:rsidRPr="00584551">
        <w:rPr>
          <w:lang w:val="en-US"/>
        </w:rPr>
        <w:br w:type="page"/>
      </w:r>
    </w:p>
    <w:p w14:paraId="67B6C402" w14:textId="77777777" w:rsidR="00596D9D" w:rsidRPr="00584551" w:rsidRDefault="00596D9D" w:rsidP="00457CB7">
      <w:pPr>
        <w:rPr>
          <w:b/>
          <w:sz w:val="28"/>
          <w:szCs w:val="28"/>
          <w:lang w:val="en-US"/>
        </w:rPr>
      </w:pPr>
      <w:r w:rsidRPr="00584551">
        <w:rPr>
          <w:b/>
          <w:sz w:val="28"/>
          <w:szCs w:val="28"/>
          <w:lang w:val="en-US"/>
        </w:rPr>
        <w:lastRenderedPageBreak/>
        <w:t>Table of Contents</w:t>
      </w:r>
    </w:p>
    <w:p w14:paraId="698A7889" w14:textId="77777777" w:rsidR="00A31236" w:rsidRPr="00584551" w:rsidRDefault="00A31236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da-DK"/>
        </w:rPr>
        <w:id w:val="-75133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3F0A9F" w14:textId="77777777" w:rsidR="00A31236" w:rsidRPr="00584551" w:rsidRDefault="00A31236" w:rsidP="00457CB7">
          <w:pPr>
            <w:pStyle w:val="TOCHeading"/>
            <w:numPr>
              <w:ilvl w:val="0"/>
              <w:numId w:val="0"/>
            </w:numPr>
            <w:ind w:left="432" w:hanging="432"/>
          </w:pPr>
        </w:p>
        <w:p w14:paraId="0D8729FD" w14:textId="77777777" w:rsidR="00AD45C5" w:rsidRPr="00584551" w:rsidRDefault="00A312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584551">
            <w:rPr>
              <w:lang w:val="en-US"/>
            </w:rPr>
            <w:fldChar w:fldCharType="begin"/>
          </w:r>
          <w:r w:rsidRPr="00584551">
            <w:rPr>
              <w:lang w:val="en-US"/>
            </w:rPr>
            <w:instrText xml:space="preserve"> TOC \o "1-3" \h \z \u </w:instrText>
          </w:r>
          <w:r w:rsidRPr="00584551">
            <w:rPr>
              <w:lang w:val="en-US"/>
            </w:rPr>
            <w:fldChar w:fldCharType="separate"/>
          </w:r>
          <w:hyperlink w:anchor="_Toc466966275" w:history="1">
            <w:r w:rsidR="00AD45C5" w:rsidRPr="00584551">
              <w:rPr>
                <w:rStyle w:val="Hyperlink"/>
                <w:noProof/>
                <w:lang w:val="en-US"/>
              </w:rPr>
              <w:t>1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Introduction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_Toc466966275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1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562998B" w14:textId="77777777" w:rsidR="00AD45C5" w:rsidRPr="00584551" w:rsidRDefault="008510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6" w:history="1">
            <w:r w:rsidR="00AD45C5" w:rsidRPr="00584551">
              <w:rPr>
                <w:rStyle w:val="Hyperlink"/>
                <w:noProof/>
                <w:lang w:val="en-US"/>
              </w:rPr>
              <w:t>2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Technical document writing style recommendation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_Toc466966276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2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2A9280C" w14:textId="77777777" w:rsidR="00AD45C5" w:rsidRPr="00584551" w:rsidRDefault="008510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7" w:history="1">
            <w:r w:rsidR="00AD45C5" w:rsidRPr="00584551">
              <w:rPr>
                <w:rStyle w:val="Hyperlink"/>
                <w:noProof/>
                <w:lang w:val="en-US"/>
              </w:rPr>
              <w:t>3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Sources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_Toc466966277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3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720306" w14:textId="77777777" w:rsidR="00AD45C5" w:rsidRPr="00584551" w:rsidRDefault="008510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8" w:history="1">
            <w:r w:rsidR="00AD45C5" w:rsidRPr="00584551">
              <w:rPr>
                <w:rStyle w:val="Hyperlink"/>
                <w:noProof/>
                <w:lang w:val="en-US"/>
              </w:rPr>
              <w:t>4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Foot Notes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_Toc466966278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4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6EABEB9" w14:textId="77777777" w:rsidR="00AD45C5" w:rsidRPr="00584551" w:rsidRDefault="008510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79" w:history="1">
            <w:r w:rsidR="00AD45C5" w:rsidRPr="00584551">
              <w:rPr>
                <w:rStyle w:val="Hyperlink"/>
                <w:noProof/>
                <w:lang w:val="en-US"/>
              </w:rPr>
              <w:t>5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Conclusion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_Toc466966279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5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6A3B568" w14:textId="77777777" w:rsidR="00AD45C5" w:rsidRPr="00584551" w:rsidRDefault="008510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6966280" w:history="1">
            <w:r w:rsidR="00AD45C5" w:rsidRPr="00584551">
              <w:rPr>
                <w:rStyle w:val="Hyperlink"/>
                <w:noProof/>
                <w:lang w:val="en-US"/>
              </w:rPr>
              <w:t>6</w:t>
            </w:r>
            <w:r w:rsidR="00AD45C5" w:rsidRPr="005845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D45C5" w:rsidRPr="00584551">
              <w:rPr>
                <w:rStyle w:val="Hyperlink"/>
                <w:noProof/>
                <w:lang w:val="en-US"/>
              </w:rPr>
              <w:t>Landscape page</w:t>
            </w:r>
            <w:r w:rsidR="00AD45C5" w:rsidRPr="00584551">
              <w:rPr>
                <w:noProof/>
                <w:webHidden/>
                <w:lang w:val="en-US"/>
              </w:rPr>
              <w:tab/>
            </w:r>
            <w:r w:rsidR="00AD45C5" w:rsidRPr="00584551">
              <w:rPr>
                <w:noProof/>
                <w:webHidden/>
                <w:lang w:val="en-US"/>
              </w:rPr>
              <w:fldChar w:fldCharType="begin"/>
            </w:r>
            <w:r w:rsidR="00AD45C5" w:rsidRPr="00584551">
              <w:rPr>
                <w:noProof/>
                <w:webHidden/>
                <w:lang w:val="en-US"/>
              </w:rPr>
              <w:instrText xml:space="preserve"> PAGEREF _Toc466966280 \h </w:instrText>
            </w:r>
            <w:r w:rsidR="00AD45C5" w:rsidRPr="00584551">
              <w:rPr>
                <w:noProof/>
                <w:webHidden/>
                <w:lang w:val="en-US"/>
              </w:rPr>
            </w:r>
            <w:r w:rsidR="00AD45C5" w:rsidRPr="00584551">
              <w:rPr>
                <w:noProof/>
                <w:webHidden/>
                <w:lang w:val="en-US"/>
              </w:rPr>
              <w:fldChar w:fldCharType="separate"/>
            </w:r>
            <w:r w:rsidR="00AD45C5" w:rsidRPr="00584551">
              <w:rPr>
                <w:noProof/>
                <w:webHidden/>
                <w:lang w:val="en-US"/>
              </w:rPr>
              <w:t>6</w:t>
            </w:r>
            <w:r w:rsidR="00AD45C5" w:rsidRPr="0058455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173320B" w14:textId="77777777" w:rsidR="00A31236" w:rsidRPr="00584551" w:rsidRDefault="00A31236">
          <w:pPr>
            <w:rPr>
              <w:lang w:val="en-US"/>
            </w:rPr>
          </w:pPr>
          <w:r w:rsidRPr="00584551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B53B2FB" w14:textId="77777777" w:rsidR="00F310BC" w:rsidRPr="00584551" w:rsidRDefault="00F310BC">
      <w:pPr>
        <w:rPr>
          <w:lang w:val="en-US" w:eastAsia="en-US"/>
        </w:rPr>
      </w:pPr>
    </w:p>
    <w:p w14:paraId="7505F8A2" w14:textId="77777777" w:rsidR="00F310BC" w:rsidRPr="00584551" w:rsidRDefault="00F310BC">
      <w:pPr>
        <w:rPr>
          <w:lang w:val="en-US" w:eastAsia="en-US"/>
        </w:rPr>
      </w:pPr>
    </w:p>
    <w:p w14:paraId="01205A90" w14:textId="77777777" w:rsidR="00F310BC" w:rsidRPr="00584551" w:rsidRDefault="00F310BC">
      <w:pPr>
        <w:rPr>
          <w:lang w:val="en-US" w:eastAsia="en-US"/>
        </w:rPr>
        <w:sectPr w:rsidR="00F310BC" w:rsidRPr="00584551" w:rsidSect="00970890">
          <w:footerReference w:type="default" r:id="rId10"/>
          <w:pgSz w:w="11906" w:h="16838"/>
          <w:pgMar w:top="1440" w:right="1134" w:bottom="1530" w:left="1134" w:header="708" w:footer="708" w:gutter="0"/>
          <w:cols w:space="708"/>
          <w:docGrid w:linePitch="360"/>
        </w:sectPr>
      </w:pPr>
    </w:p>
    <w:p w14:paraId="513EF597" w14:textId="77777777" w:rsidR="00576450" w:rsidRPr="00584551" w:rsidRDefault="00576450" w:rsidP="00576450">
      <w:pPr>
        <w:pStyle w:val="Heading1"/>
        <w:rPr>
          <w:lang w:val="en-US"/>
        </w:rPr>
      </w:pPr>
      <w:bookmarkStart w:id="0" w:name="_Toc466966275"/>
      <w:r w:rsidRPr="00584551">
        <w:rPr>
          <w:lang w:val="en-US"/>
        </w:rPr>
        <w:lastRenderedPageBreak/>
        <w:t>Introduction</w:t>
      </w:r>
      <w:bookmarkEnd w:id="0"/>
    </w:p>
    <w:p w14:paraId="7760934C" w14:textId="77777777" w:rsidR="00576450" w:rsidRPr="00584551" w:rsidRDefault="00576450" w:rsidP="00576450">
      <w:pPr>
        <w:rPr>
          <w:color w:val="000000" w:themeColor="text1"/>
          <w:lang w:val="en-US"/>
        </w:rPr>
      </w:pPr>
    </w:p>
    <w:p w14:paraId="1921D8B5" w14:textId="0D3E937B" w:rsidR="00543793" w:rsidRPr="00584551" w:rsidRDefault="00974862" w:rsidP="00543793">
      <w:pPr>
        <w:rPr>
          <w:color w:val="000000" w:themeColor="text1"/>
          <w:lang w:val="en-US"/>
        </w:rPr>
      </w:pPr>
      <w:r w:rsidRPr="00584551">
        <w:rPr>
          <w:color w:val="000000" w:themeColor="text1"/>
          <w:lang w:val="en-US"/>
        </w:rPr>
        <w:t xml:space="preserve">This assignment documents how to install a hypervisor and then run a GNU/Linux distribution within. In the case of this hand-in, </w:t>
      </w:r>
      <w:r w:rsidRPr="00584551">
        <w:rPr>
          <w:i/>
          <w:iCs/>
          <w:color w:val="000000" w:themeColor="text1"/>
          <w:lang w:val="en-US"/>
        </w:rPr>
        <w:t>Debian</w:t>
      </w:r>
      <w:r w:rsidRPr="00584551">
        <w:rPr>
          <w:color w:val="000000" w:themeColor="text1"/>
          <w:lang w:val="en-US"/>
        </w:rPr>
        <w:t xml:space="preserve"> is used as a distribution and </w:t>
      </w:r>
      <w:r w:rsidRPr="00584551">
        <w:rPr>
          <w:i/>
          <w:iCs/>
          <w:color w:val="000000" w:themeColor="text1"/>
          <w:lang w:val="en-US"/>
        </w:rPr>
        <w:t>Parallels</w:t>
      </w:r>
      <w:r w:rsidRPr="00584551">
        <w:rPr>
          <w:color w:val="000000" w:themeColor="text1"/>
          <w:lang w:val="en-US"/>
        </w:rPr>
        <w:t xml:space="preserve"> is used as a hypervisor. As far as I know, Parallels has </w:t>
      </w:r>
      <w:proofErr w:type="gramStart"/>
      <w:r w:rsidRPr="00584551">
        <w:rPr>
          <w:color w:val="000000" w:themeColor="text1"/>
          <w:lang w:val="en-US"/>
        </w:rPr>
        <w:t>more or less the</w:t>
      </w:r>
      <w:proofErr w:type="gramEnd"/>
      <w:r w:rsidRPr="00584551">
        <w:rPr>
          <w:color w:val="000000" w:themeColor="text1"/>
          <w:lang w:val="en-US"/>
        </w:rPr>
        <w:t xml:space="preserve"> same basic capabilities as VMWare Workstation.</w:t>
      </w:r>
    </w:p>
    <w:p w14:paraId="4283653B" w14:textId="77777777" w:rsidR="005048D5" w:rsidRPr="00584551" w:rsidRDefault="005048D5" w:rsidP="005048D5">
      <w:pPr>
        <w:rPr>
          <w:lang w:val="en-US"/>
        </w:rPr>
      </w:pPr>
    </w:p>
    <w:p w14:paraId="7395821C" w14:textId="77777777" w:rsidR="00FB18BE" w:rsidRPr="00584551" w:rsidRDefault="00FB18BE" w:rsidP="005048D5">
      <w:pPr>
        <w:rPr>
          <w:lang w:val="en-US"/>
        </w:rPr>
      </w:pPr>
    </w:p>
    <w:p w14:paraId="49AD63E8" w14:textId="77777777" w:rsidR="00540821" w:rsidRPr="00584551" w:rsidRDefault="00540821" w:rsidP="00540821">
      <w:pPr>
        <w:pStyle w:val="Heading1"/>
        <w:rPr>
          <w:lang w:val="en-US"/>
        </w:rPr>
      </w:pPr>
      <w:r w:rsidRPr="00584551">
        <w:rPr>
          <w:lang w:val="en-US"/>
        </w:rPr>
        <w:t>Audience</w:t>
      </w:r>
    </w:p>
    <w:p w14:paraId="1BDE9F50" w14:textId="77777777" w:rsidR="00540821" w:rsidRPr="00584551" w:rsidRDefault="00540821" w:rsidP="00540821">
      <w:pPr>
        <w:rPr>
          <w:color w:val="000000" w:themeColor="text1"/>
          <w:lang w:val="en-US"/>
        </w:rPr>
      </w:pPr>
    </w:p>
    <w:p w14:paraId="505451FB" w14:textId="052566F1" w:rsidR="00540821" w:rsidRPr="00584551" w:rsidRDefault="00974862" w:rsidP="00540821">
      <w:pPr>
        <w:rPr>
          <w:color w:val="000000" w:themeColor="text1"/>
          <w:lang w:val="en-US"/>
        </w:rPr>
      </w:pPr>
      <w:r w:rsidRPr="00584551">
        <w:rPr>
          <w:color w:val="000000" w:themeColor="text1"/>
          <w:lang w:val="en-US"/>
        </w:rPr>
        <w:t>This report is intended for individuals interested in virtualization and/or networking basics</w:t>
      </w:r>
      <w:r w:rsidR="00D40DAE" w:rsidRPr="00584551">
        <w:rPr>
          <w:color w:val="000000" w:themeColor="text1"/>
          <w:lang w:val="en-US"/>
        </w:rPr>
        <w:t xml:space="preserve"> running macOS</w:t>
      </w:r>
      <w:r w:rsidRPr="00584551">
        <w:rPr>
          <w:color w:val="000000" w:themeColor="text1"/>
          <w:lang w:val="en-US"/>
        </w:rPr>
        <w:t xml:space="preserve">. It is an ideal entry point for </w:t>
      </w:r>
      <w:r w:rsidR="00D40DAE" w:rsidRPr="00584551">
        <w:rPr>
          <w:color w:val="000000" w:themeColor="text1"/>
          <w:lang w:val="en-US"/>
        </w:rPr>
        <w:t>students without any experience with virtualization and/or networking.</w:t>
      </w:r>
    </w:p>
    <w:p w14:paraId="3A0AD77E" w14:textId="77777777" w:rsidR="000525B6" w:rsidRPr="00584551" w:rsidRDefault="000525B6">
      <w:pPr>
        <w:rPr>
          <w:lang w:val="en-US"/>
        </w:rPr>
      </w:pPr>
    </w:p>
    <w:p w14:paraId="4CF9C96D" w14:textId="77777777" w:rsidR="000525B6" w:rsidRPr="00584551" w:rsidRDefault="000525B6">
      <w:pPr>
        <w:rPr>
          <w:lang w:val="en-US"/>
        </w:rPr>
      </w:pPr>
    </w:p>
    <w:p w14:paraId="25B12D78" w14:textId="284E030E" w:rsidR="000525B6" w:rsidRPr="00584551" w:rsidRDefault="000525B6" w:rsidP="000525B6">
      <w:pPr>
        <w:pStyle w:val="Heading1"/>
        <w:rPr>
          <w:lang w:val="en-US"/>
        </w:rPr>
      </w:pPr>
      <w:r w:rsidRPr="00584551">
        <w:rPr>
          <w:lang w:val="en-US"/>
        </w:rPr>
        <w:t>Inventory</w:t>
      </w:r>
    </w:p>
    <w:p w14:paraId="53D803DB" w14:textId="292239B2" w:rsidR="00D40DAE" w:rsidRPr="00584551" w:rsidRDefault="00D40DAE" w:rsidP="00D40DAE">
      <w:pPr>
        <w:rPr>
          <w:lang w:val="en-US"/>
        </w:rPr>
      </w:pPr>
    </w:p>
    <w:p w14:paraId="210C1B49" w14:textId="5354FAE0" w:rsidR="00D40DAE" w:rsidRPr="00584551" w:rsidRDefault="00D40DAE" w:rsidP="00D40DAE">
      <w:pPr>
        <w:rPr>
          <w:lang w:val="en-US"/>
        </w:rPr>
      </w:pPr>
      <w:r w:rsidRPr="00584551">
        <w:rPr>
          <w:lang w:val="en-US"/>
        </w:rPr>
        <w:t>Software:</w:t>
      </w:r>
    </w:p>
    <w:p w14:paraId="192A2A64" w14:textId="77777777" w:rsidR="000525B6" w:rsidRPr="00584551" w:rsidRDefault="000525B6" w:rsidP="000525B6">
      <w:pPr>
        <w:rPr>
          <w:lang w:val="en-US"/>
        </w:rPr>
      </w:pPr>
    </w:p>
    <w:p w14:paraId="0A8B7A71" w14:textId="5A602298" w:rsidR="00D40DAE" w:rsidRPr="00584551" w:rsidRDefault="00D40DAE" w:rsidP="00D40DAE">
      <w:pPr>
        <w:pStyle w:val="ListParagraph"/>
        <w:numPr>
          <w:ilvl w:val="0"/>
          <w:numId w:val="22"/>
        </w:numPr>
        <w:rPr>
          <w:lang w:val="en-US"/>
        </w:rPr>
      </w:pPr>
      <w:r w:rsidRPr="00584551">
        <w:rPr>
          <w:lang w:val="en-US"/>
        </w:rPr>
        <w:t>Parallels Desktop 17</w:t>
      </w:r>
    </w:p>
    <w:p w14:paraId="0FAAF0D3" w14:textId="3969C216" w:rsidR="00C841DE" w:rsidRDefault="00D40DAE" w:rsidP="000525B6">
      <w:pPr>
        <w:pStyle w:val="ListParagraph"/>
        <w:numPr>
          <w:ilvl w:val="0"/>
          <w:numId w:val="22"/>
        </w:numPr>
        <w:rPr>
          <w:lang w:val="en-US"/>
        </w:rPr>
      </w:pPr>
      <w:r w:rsidRPr="00584551">
        <w:rPr>
          <w:lang w:val="en-US"/>
        </w:rPr>
        <w:t>Debian GNU/Linux aarch64 on kernel 4.19</w:t>
      </w:r>
    </w:p>
    <w:p w14:paraId="29478E00" w14:textId="77777777" w:rsidR="00817A6C" w:rsidRPr="00817A6C" w:rsidRDefault="00817A6C" w:rsidP="00817A6C">
      <w:pPr>
        <w:rPr>
          <w:lang w:val="en-US"/>
        </w:rPr>
      </w:pPr>
    </w:p>
    <w:p w14:paraId="0FB09691" w14:textId="7F686B0C" w:rsidR="00817A6C" w:rsidRDefault="00817A6C" w:rsidP="00817A6C">
      <w:pPr>
        <w:rPr>
          <w:lang w:val="en-US"/>
        </w:rPr>
      </w:pPr>
    </w:p>
    <w:p w14:paraId="132C11D5" w14:textId="77777777" w:rsidR="00817A6C" w:rsidRPr="00584551" w:rsidRDefault="00817A6C" w:rsidP="00817A6C">
      <w:pPr>
        <w:pStyle w:val="Heading1"/>
        <w:rPr>
          <w:lang w:val="en-US"/>
        </w:rPr>
      </w:pPr>
      <w:r w:rsidRPr="00584551">
        <w:rPr>
          <w:lang w:val="en-US"/>
        </w:rPr>
        <w:t>Tasks</w:t>
      </w:r>
    </w:p>
    <w:p w14:paraId="1CB4C32A" w14:textId="77777777" w:rsidR="00817A6C" w:rsidRPr="00584551" w:rsidRDefault="00817A6C" w:rsidP="00817A6C">
      <w:pPr>
        <w:rPr>
          <w:lang w:val="en-US"/>
        </w:rPr>
      </w:pPr>
    </w:p>
    <w:p w14:paraId="5DAFF13B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 xml:space="preserve">Install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 xml:space="preserve"> on a host computer.</w:t>
      </w:r>
    </w:p>
    <w:p w14:paraId="41C64F82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 xml:space="preserve">Install a </w:t>
      </w:r>
      <w:r w:rsidRPr="00584551">
        <w:rPr>
          <w:i/>
          <w:iCs/>
          <w:lang w:val="en-US"/>
        </w:rPr>
        <w:t>Debian Linux</w:t>
      </w:r>
      <w:r w:rsidRPr="00584551">
        <w:rPr>
          <w:lang w:val="en-US"/>
        </w:rPr>
        <w:t xml:space="preserve"> Virtual Machine (VM) in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>.</w:t>
      </w:r>
    </w:p>
    <w:p w14:paraId="6FE4F75B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>Connect the Linux VM to “</w:t>
      </w:r>
      <w:r w:rsidRPr="00584551">
        <w:rPr>
          <w:i/>
          <w:iCs/>
          <w:lang w:val="en-US"/>
        </w:rPr>
        <w:t>Shared Network</w:t>
      </w:r>
      <w:r w:rsidRPr="00584551">
        <w:rPr>
          <w:lang w:val="en-US"/>
        </w:rPr>
        <w:t>” network</w:t>
      </w:r>
    </w:p>
    <w:p w14:paraId="3DF242B0" w14:textId="77777777" w:rsidR="00817A6C" w:rsidRPr="00584551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i/>
          <w:iCs/>
          <w:lang w:val="en-US"/>
        </w:rPr>
        <w:t xml:space="preserve">Shared Network </w:t>
      </w:r>
      <w:r w:rsidRPr="00584551">
        <w:rPr>
          <w:lang w:val="en-US"/>
        </w:rPr>
        <w:t xml:space="preserve">will share the host’s internet connection, which means that the Linux VM should now have internet access via </w:t>
      </w:r>
      <w:r w:rsidRPr="00584551">
        <w:rPr>
          <w:i/>
          <w:iCs/>
          <w:lang w:val="en-US"/>
        </w:rPr>
        <w:t>Shared Network</w:t>
      </w:r>
      <w:r w:rsidRPr="00584551">
        <w:rPr>
          <w:lang w:val="en-US"/>
        </w:rPr>
        <w:t>.</w:t>
      </w:r>
    </w:p>
    <w:p w14:paraId="11F531AF" w14:textId="77777777" w:rsidR="00817A6C" w:rsidRDefault="00817A6C" w:rsidP="00817A6C">
      <w:pPr>
        <w:pStyle w:val="ListParagraph"/>
        <w:numPr>
          <w:ilvl w:val="0"/>
          <w:numId w:val="25"/>
        </w:numPr>
        <w:rPr>
          <w:lang w:val="en-US"/>
        </w:rPr>
      </w:pPr>
      <w:r w:rsidRPr="00584551">
        <w:rPr>
          <w:lang w:val="en-US"/>
        </w:rPr>
        <w:t>Run the default internet browser on Debian to verify that the guest system really is Debian (run “</w:t>
      </w:r>
      <w:proofErr w:type="spellStart"/>
      <w:r w:rsidRPr="00584551">
        <w:rPr>
          <w:rFonts w:ascii="Courier New" w:hAnsi="Courier New" w:cs="Courier New"/>
          <w:b/>
          <w:sz w:val="20"/>
          <w:szCs w:val="20"/>
          <w:lang w:val="en-US"/>
        </w:rPr>
        <w:t>uname</w:t>
      </w:r>
      <w:proofErr w:type="spellEnd"/>
      <w:r w:rsidRPr="00584551">
        <w:rPr>
          <w:rFonts w:ascii="Courier New" w:hAnsi="Courier New" w:cs="Courier New"/>
          <w:b/>
          <w:sz w:val="20"/>
          <w:szCs w:val="20"/>
          <w:lang w:val="en-US"/>
        </w:rPr>
        <w:t xml:space="preserve"> -a</w:t>
      </w:r>
      <w:r w:rsidRPr="00584551">
        <w:rPr>
          <w:lang w:val="en-US"/>
        </w:rPr>
        <w:t xml:space="preserve">” in </w:t>
      </w:r>
      <w:r w:rsidRPr="00584551">
        <w:rPr>
          <w:i/>
          <w:iCs/>
          <w:lang w:val="en-US"/>
        </w:rPr>
        <w:t>Terminal</w:t>
      </w:r>
      <w:r w:rsidRPr="00584551">
        <w:rPr>
          <w:lang w:val="en-US"/>
        </w:rPr>
        <w:t xml:space="preserve"> to find this information).</w:t>
      </w:r>
    </w:p>
    <w:p w14:paraId="63DF9EF9" w14:textId="77777777" w:rsidR="00817A6C" w:rsidRPr="00817A6C" w:rsidRDefault="00817A6C" w:rsidP="00817A6C">
      <w:pPr>
        <w:rPr>
          <w:lang w:val="en-US"/>
        </w:rPr>
      </w:pPr>
    </w:p>
    <w:p w14:paraId="38D97DE8" w14:textId="77777777" w:rsidR="002C4E76" w:rsidRPr="00584551" w:rsidRDefault="002C4E76" w:rsidP="00C94189">
      <w:pPr>
        <w:pStyle w:val="CLI"/>
        <w:rPr>
          <w:lang w:val="en-US"/>
        </w:rPr>
      </w:pPr>
    </w:p>
    <w:p w14:paraId="7FDEAFF8" w14:textId="0C5223EB" w:rsidR="002C4E76" w:rsidRPr="00584551" w:rsidRDefault="000A20A3" w:rsidP="00C24605">
      <w:pPr>
        <w:pStyle w:val="Heading1"/>
        <w:rPr>
          <w:lang w:val="en-US"/>
        </w:rPr>
      </w:pPr>
      <w:r w:rsidRPr="00584551">
        <w:rPr>
          <w:lang w:val="en-US"/>
        </w:rPr>
        <w:t>Answers</w:t>
      </w:r>
    </w:p>
    <w:p w14:paraId="4638B507" w14:textId="77777777" w:rsidR="000A20A3" w:rsidRPr="00584551" w:rsidRDefault="000A20A3" w:rsidP="000A20A3">
      <w:pPr>
        <w:rPr>
          <w:lang w:val="en-US"/>
        </w:rPr>
      </w:pPr>
    </w:p>
    <w:p w14:paraId="7215B94C" w14:textId="7B4FE3D2" w:rsidR="00C94189" w:rsidRPr="00584551" w:rsidRDefault="00C94189" w:rsidP="00C94189">
      <w:pPr>
        <w:pStyle w:val="ListParagraph"/>
        <w:numPr>
          <w:ilvl w:val="0"/>
          <w:numId w:val="24"/>
        </w:numPr>
        <w:rPr>
          <w:lang w:val="en-US"/>
        </w:rPr>
      </w:pPr>
      <w:r w:rsidRPr="00584551">
        <w:rPr>
          <w:lang w:val="en-US"/>
        </w:rPr>
        <w:t xml:space="preserve">To install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 xml:space="preserve"> for </w:t>
      </w:r>
      <w:r w:rsidRPr="00584551">
        <w:rPr>
          <w:i/>
          <w:iCs/>
          <w:lang w:val="en-US"/>
        </w:rPr>
        <w:t>macOS</w:t>
      </w:r>
      <w:r w:rsidRPr="00584551">
        <w:rPr>
          <w:lang w:val="en-US"/>
        </w:rPr>
        <w:t xml:space="preserve">, navigate to </w:t>
      </w:r>
      <w:hyperlink r:id="rId11" w:history="1">
        <w:r w:rsidRPr="00584551">
          <w:rPr>
            <w:rStyle w:val="Hyperlink"/>
            <w:lang w:val="en-US"/>
          </w:rPr>
          <w:t>https://www.parallels.com/welcome-new/</w:t>
        </w:r>
      </w:hyperlink>
      <w:r w:rsidRPr="00584551">
        <w:rPr>
          <w:lang w:val="en-US"/>
        </w:rPr>
        <w:t xml:space="preserve"> and press the download button.</w:t>
      </w:r>
    </w:p>
    <w:p w14:paraId="312077A4" w14:textId="77777777" w:rsidR="00C94189" w:rsidRPr="00584551" w:rsidRDefault="00C94189" w:rsidP="00C94189">
      <w:pPr>
        <w:pStyle w:val="ListParagraph"/>
        <w:keepNext/>
        <w:rPr>
          <w:lang w:val="en-US"/>
        </w:rPr>
      </w:pPr>
      <w:r w:rsidRPr="00584551">
        <w:rPr>
          <w:lang w:val="en-US"/>
        </w:rPr>
        <w:lastRenderedPageBreak/>
        <w:drawing>
          <wp:inline distT="0" distB="0" distL="0" distR="0" wp14:anchorId="4E7DCE2B" wp14:editId="1A42C5AB">
            <wp:extent cx="5863987" cy="2508531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758" cy="25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96B" w14:textId="4FF5B1E5" w:rsidR="00C94189" w:rsidRPr="00584551" w:rsidRDefault="00C94189" w:rsidP="00584551">
      <w:pPr>
        <w:pStyle w:val="Caption"/>
        <w:rPr>
          <w:lang w:val="en-US"/>
        </w:rPr>
      </w:pPr>
      <w:r w:rsidRPr="00584551">
        <w:rPr>
          <w:lang w:val="en-US"/>
        </w:rPr>
        <w:t xml:space="preserve">Figure </w:t>
      </w:r>
      <w:r w:rsidRPr="00584551">
        <w:rPr>
          <w:lang w:val="en-US"/>
        </w:rPr>
        <w:fldChar w:fldCharType="begin"/>
      </w:r>
      <w:r w:rsidRPr="00584551">
        <w:rPr>
          <w:lang w:val="en-US"/>
        </w:rPr>
        <w:instrText xml:space="preserve"> SEQ Figure \* ARABIC </w:instrText>
      </w:r>
      <w:r w:rsidRPr="00584551">
        <w:rPr>
          <w:lang w:val="en-US"/>
        </w:rPr>
        <w:fldChar w:fldCharType="separate"/>
      </w:r>
      <w:r w:rsidR="00584551">
        <w:rPr>
          <w:noProof/>
          <w:lang w:val="en-US"/>
        </w:rPr>
        <w:t>1</w:t>
      </w:r>
      <w:r w:rsidRPr="00584551">
        <w:rPr>
          <w:lang w:val="en-US"/>
        </w:rPr>
        <w:fldChar w:fldCharType="end"/>
      </w:r>
      <w:r w:rsidRPr="00584551">
        <w:rPr>
          <w:lang w:val="en-US"/>
        </w:rPr>
        <w:t xml:space="preserve"> - the official download page of Parallels for macOS</w:t>
      </w:r>
    </w:p>
    <w:p w14:paraId="1FD66008" w14:textId="63930BF0" w:rsidR="00584551" w:rsidRPr="00584551" w:rsidRDefault="00584551" w:rsidP="00584551">
      <w:pPr>
        <w:rPr>
          <w:lang w:val="en-US"/>
        </w:rPr>
      </w:pPr>
      <w:r w:rsidRPr="00584551">
        <w:rPr>
          <w:lang w:val="en-US"/>
        </w:rPr>
        <w:t xml:space="preserve">As soon as the download is complete, open the </w:t>
      </w:r>
      <w:r w:rsidRPr="00584551">
        <w:rPr>
          <w:i/>
          <w:iCs/>
          <w:lang w:val="en-US"/>
        </w:rPr>
        <w:t>.dmg</w:t>
      </w:r>
      <w:r w:rsidRPr="00584551">
        <w:rPr>
          <w:lang w:val="en-US"/>
        </w:rPr>
        <w:t xml:space="preserve"> file. </w:t>
      </w:r>
      <w:r w:rsidRPr="00584551">
        <w:rPr>
          <w:i/>
          <w:iCs/>
          <w:lang w:val="en-US"/>
        </w:rPr>
        <w:t>Parallels</w:t>
      </w:r>
      <w:r w:rsidRPr="00584551">
        <w:rPr>
          <w:lang w:val="en-US"/>
        </w:rPr>
        <w:t xml:space="preserve"> will then install automatically.</w:t>
      </w:r>
    </w:p>
    <w:p w14:paraId="1B3DE469" w14:textId="77777777" w:rsidR="00584551" w:rsidRPr="00584551" w:rsidRDefault="00584551" w:rsidP="00584551">
      <w:pPr>
        <w:rPr>
          <w:lang w:val="en-US"/>
        </w:rPr>
      </w:pPr>
    </w:p>
    <w:p w14:paraId="1712550B" w14:textId="680F6DB4" w:rsidR="00C94189" w:rsidRDefault="00584551" w:rsidP="00C941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install a guest system to Parallels, open it up and click on the + button, as shown.</w:t>
      </w:r>
    </w:p>
    <w:p w14:paraId="4196A4EC" w14:textId="77777777" w:rsidR="00584551" w:rsidRDefault="00584551" w:rsidP="00584551">
      <w:pPr>
        <w:pStyle w:val="ListParagraph"/>
        <w:keepNext/>
      </w:pPr>
      <w:r w:rsidRPr="00584551">
        <w:rPr>
          <w:lang w:val="en-US"/>
        </w:rPr>
        <w:drawing>
          <wp:inline distT="0" distB="0" distL="0" distR="0" wp14:anchorId="6797CD49" wp14:editId="289BB768">
            <wp:extent cx="5000878" cy="2965867"/>
            <wp:effectExtent l="0" t="0" r="317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375" cy="29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526" w14:textId="4D2F4BA5" w:rsidR="00584551" w:rsidRPr="00584551" w:rsidRDefault="00584551" w:rsidP="00584551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- the </w:t>
      </w:r>
      <w:proofErr w:type="spellStart"/>
      <w:r>
        <w:t>main</w:t>
      </w:r>
      <w:proofErr w:type="spellEnd"/>
      <w:r>
        <w:t xml:space="preserve"> interface of Parallels</w:t>
      </w:r>
    </w:p>
    <w:p w14:paraId="29100FCC" w14:textId="77777777" w:rsidR="002C4E76" w:rsidRPr="00584551" w:rsidRDefault="002C4E76" w:rsidP="002C4E76">
      <w:pPr>
        <w:rPr>
          <w:lang w:val="en-US"/>
        </w:rPr>
      </w:pPr>
    </w:p>
    <w:p w14:paraId="683ADCEC" w14:textId="77777777" w:rsidR="00B96657" w:rsidRPr="00584551" w:rsidRDefault="00B96657" w:rsidP="00B96657">
      <w:pPr>
        <w:rPr>
          <w:lang w:val="en-US"/>
        </w:rPr>
      </w:pPr>
    </w:p>
    <w:p w14:paraId="353A4571" w14:textId="77777777" w:rsidR="00B96657" w:rsidRPr="00584551" w:rsidRDefault="00B96657" w:rsidP="00B96657">
      <w:pPr>
        <w:rPr>
          <w:lang w:val="en-US"/>
        </w:rPr>
      </w:pPr>
    </w:p>
    <w:p w14:paraId="1786D59F" w14:textId="77777777" w:rsidR="00DA3C25" w:rsidRPr="00584551" w:rsidRDefault="00DA3C25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 w:rsidRPr="00584551">
        <w:rPr>
          <w:lang w:val="en-US"/>
        </w:rPr>
        <w:br w:type="page"/>
      </w:r>
    </w:p>
    <w:p w14:paraId="2ABDF8E0" w14:textId="77777777" w:rsidR="00DA3C25" w:rsidRPr="00584551" w:rsidRDefault="00DA3C25" w:rsidP="00DA3C25">
      <w:pPr>
        <w:pStyle w:val="Heading1"/>
        <w:rPr>
          <w:lang w:val="en-US"/>
        </w:rPr>
      </w:pPr>
      <w:bookmarkStart w:id="1" w:name="_Toc466966277"/>
      <w:r w:rsidRPr="00584551">
        <w:rPr>
          <w:lang w:val="en-US"/>
        </w:rPr>
        <w:lastRenderedPageBreak/>
        <w:t>Source</w:t>
      </w:r>
      <w:r w:rsidR="00C574CF" w:rsidRPr="00584551">
        <w:rPr>
          <w:lang w:val="en-US"/>
        </w:rPr>
        <w:t>s</w:t>
      </w:r>
      <w:bookmarkEnd w:id="1"/>
    </w:p>
    <w:p w14:paraId="5501611F" w14:textId="77777777" w:rsidR="00576450" w:rsidRPr="00584551" w:rsidRDefault="00576450" w:rsidP="00576450">
      <w:pPr>
        <w:rPr>
          <w:lang w:val="en-US"/>
        </w:rPr>
      </w:pPr>
    </w:p>
    <w:p w14:paraId="30F7C17F" w14:textId="77777777" w:rsidR="00DA3C25" w:rsidRPr="00584551" w:rsidRDefault="00C574CF" w:rsidP="00576450">
      <w:pPr>
        <w:rPr>
          <w:lang w:val="en-US"/>
        </w:rPr>
      </w:pPr>
      <w:r w:rsidRPr="00584551">
        <w:rPr>
          <w:lang w:val="en-US"/>
        </w:rPr>
        <w:t xml:space="preserve">Remember that sources must be set as foot notes where they are relevant. See the last chapter </w:t>
      </w:r>
      <w:r w:rsidR="00E4373C" w:rsidRPr="00584551">
        <w:rPr>
          <w:lang w:val="en-US"/>
        </w:rPr>
        <w:t>in this document</w:t>
      </w:r>
      <w:r w:rsidRPr="00584551">
        <w:rPr>
          <w:lang w:val="en-US"/>
        </w:rPr>
        <w:t>, which</w:t>
      </w:r>
      <w:r w:rsidR="00B96E1B" w:rsidRPr="00584551">
        <w:rPr>
          <w:lang w:val="en-US"/>
        </w:rPr>
        <w:t xml:space="preserve"> explains</w:t>
      </w:r>
      <w:r w:rsidRPr="00584551">
        <w:rPr>
          <w:lang w:val="en-US"/>
        </w:rPr>
        <w:t xml:space="preserve"> how to insert foot notes.</w:t>
      </w:r>
      <w:r w:rsidRPr="00584551">
        <w:rPr>
          <w:rStyle w:val="FootnoteReference"/>
          <w:lang w:val="en-US"/>
        </w:rPr>
        <w:footnoteReference w:id="1"/>
      </w:r>
    </w:p>
    <w:p w14:paraId="2BC6F9CF" w14:textId="77777777" w:rsidR="006937E4" w:rsidRPr="00584551" w:rsidRDefault="006937E4" w:rsidP="00576450">
      <w:pPr>
        <w:rPr>
          <w:lang w:val="en-US"/>
        </w:rPr>
      </w:pPr>
    </w:p>
    <w:p w14:paraId="0B6A376B" w14:textId="77777777" w:rsidR="006937E4" w:rsidRPr="00584551" w:rsidRDefault="006937E4" w:rsidP="00576450">
      <w:pPr>
        <w:rPr>
          <w:lang w:val="en-US"/>
        </w:rPr>
      </w:pPr>
    </w:p>
    <w:p w14:paraId="04DCC6B6" w14:textId="77777777" w:rsidR="006937E4" w:rsidRPr="00584551" w:rsidRDefault="006937E4" w:rsidP="00576450">
      <w:pPr>
        <w:rPr>
          <w:lang w:val="en-US"/>
        </w:rPr>
      </w:pPr>
      <w:r w:rsidRPr="00584551">
        <w:rPr>
          <w:lang w:val="en-US"/>
        </w:rPr>
        <w:t>It is not allowed to copy text into any student document for hand in, without explicitly stating that it is a citation and what the source is.</w:t>
      </w:r>
    </w:p>
    <w:p w14:paraId="24BFE87E" w14:textId="77777777" w:rsidR="00D56402" w:rsidRPr="00584551" w:rsidRDefault="00D56402" w:rsidP="00576450">
      <w:pPr>
        <w:rPr>
          <w:lang w:val="en-US"/>
        </w:rPr>
      </w:pPr>
    </w:p>
    <w:p w14:paraId="71470256" w14:textId="77777777" w:rsidR="00D56402" w:rsidRPr="00584551" w:rsidRDefault="00D56402">
      <w:pPr>
        <w:rPr>
          <w:lang w:val="en-US"/>
        </w:rPr>
      </w:pPr>
      <w:r w:rsidRPr="00584551">
        <w:rPr>
          <w:lang w:val="en-US"/>
        </w:rPr>
        <w:br w:type="page"/>
      </w:r>
    </w:p>
    <w:p w14:paraId="4C3191E8" w14:textId="77777777" w:rsidR="005A60FA" w:rsidRPr="00584551" w:rsidRDefault="00B4155D" w:rsidP="005A60FA">
      <w:pPr>
        <w:pStyle w:val="Heading1"/>
        <w:rPr>
          <w:lang w:val="en-US"/>
        </w:rPr>
      </w:pPr>
      <w:bookmarkStart w:id="2" w:name="_Toc466966278"/>
      <w:r w:rsidRPr="00584551">
        <w:rPr>
          <w:lang w:val="en-US"/>
        </w:rPr>
        <w:lastRenderedPageBreak/>
        <w:t>Foot N</w:t>
      </w:r>
      <w:r w:rsidR="005A60FA" w:rsidRPr="00584551">
        <w:rPr>
          <w:lang w:val="en-US"/>
        </w:rPr>
        <w:t>otes</w:t>
      </w:r>
      <w:bookmarkEnd w:id="2"/>
    </w:p>
    <w:p w14:paraId="24B74414" w14:textId="77777777" w:rsidR="005A60FA" w:rsidRPr="00584551" w:rsidRDefault="005A60FA" w:rsidP="005A60FA">
      <w:pPr>
        <w:rPr>
          <w:lang w:val="en-US"/>
        </w:rPr>
      </w:pPr>
    </w:p>
    <w:p w14:paraId="25BB8218" w14:textId="77777777" w:rsidR="005A60FA" w:rsidRPr="00584551" w:rsidRDefault="005A60FA" w:rsidP="005A60FA">
      <w:pPr>
        <w:rPr>
          <w:lang w:val="en-US"/>
        </w:rPr>
      </w:pPr>
      <w:r w:rsidRPr="00584551">
        <w:rPr>
          <w:lang w:val="en-US"/>
        </w:rPr>
        <w:t xml:space="preserve">A section on how to insert </w:t>
      </w:r>
      <w:r w:rsidR="00B4155D" w:rsidRPr="00584551">
        <w:rPr>
          <w:lang w:val="en-US"/>
        </w:rPr>
        <w:t>foot</w:t>
      </w:r>
      <w:r w:rsidR="00C841DE" w:rsidRPr="00584551">
        <w:rPr>
          <w:lang w:val="en-US"/>
        </w:rPr>
        <w:t xml:space="preserve"> notes</w:t>
      </w:r>
      <w:r w:rsidRPr="00584551">
        <w:rPr>
          <w:lang w:val="en-US"/>
        </w:rPr>
        <w:t xml:space="preserve"> in your document.</w:t>
      </w:r>
      <w:r w:rsidR="007C0394" w:rsidRPr="00584551">
        <w:rPr>
          <w:rStyle w:val="FootnoteReference"/>
          <w:lang w:val="en-US"/>
        </w:rPr>
        <w:t xml:space="preserve"> </w:t>
      </w:r>
      <w:r w:rsidR="007C0394" w:rsidRPr="00584551">
        <w:rPr>
          <w:rStyle w:val="FootnoteReference"/>
          <w:lang w:val="en-US"/>
        </w:rPr>
        <w:footnoteReference w:id="2"/>
      </w:r>
    </w:p>
    <w:p w14:paraId="257A897E" w14:textId="77777777" w:rsidR="005078F2" w:rsidRPr="00584551" w:rsidRDefault="005078F2" w:rsidP="005A60FA">
      <w:pPr>
        <w:rPr>
          <w:lang w:val="en-US"/>
        </w:rPr>
      </w:pPr>
    </w:p>
    <w:p w14:paraId="68F97825" w14:textId="77777777" w:rsidR="005078F2" w:rsidRPr="00584551" w:rsidRDefault="005078F2" w:rsidP="005A60FA">
      <w:pPr>
        <w:rPr>
          <w:lang w:val="en-US"/>
        </w:rPr>
      </w:pPr>
      <w:r w:rsidRPr="00584551">
        <w:rPr>
          <w:lang w:val="en-US"/>
        </w:rPr>
        <w:t>Note that all links must be clickable and placed in footnotes.</w:t>
      </w:r>
    </w:p>
    <w:p w14:paraId="45830752" w14:textId="77777777" w:rsidR="005A60FA" w:rsidRPr="00584551" w:rsidRDefault="005A60FA" w:rsidP="005A60FA">
      <w:pPr>
        <w:rPr>
          <w:lang w:val="en-US"/>
        </w:rPr>
      </w:pPr>
    </w:p>
    <w:p w14:paraId="4EBCB37F" w14:textId="77777777" w:rsidR="005A60FA" w:rsidRPr="00584551" w:rsidRDefault="005A60FA" w:rsidP="005A60FA">
      <w:pPr>
        <w:pStyle w:val="ListParagraph"/>
        <w:numPr>
          <w:ilvl w:val="0"/>
          <w:numId w:val="20"/>
        </w:numPr>
        <w:rPr>
          <w:lang w:val="en-US"/>
        </w:rPr>
      </w:pPr>
      <w:r w:rsidRPr="00584551">
        <w:rPr>
          <w:lang w:val="en-US"/>
        </w:rPr>
        <w:t>Place the cursor where the footnote mark should be located</w:t>
      </w:r>
    </w:p>
    <w:p w14:paraId="383EFFC1" w14:textId="77777777" w:rsidR="005A60FA" w:rsidRPr="00584551" w:rsidRDefault="00E4373C" w:rsidP="005A60FA">
      <w:pPr>
        <w:pStyle w:val="ListParagraph"/>
        <w:numPr>
          <w:ilvl w:val="0"/>
          <w:numId w:val="20"/>
        </w:numPr>
        <w:rPr>
          <w:lang w:val="en-US"/>
        </w:rPr>
      </w:pPr>
      <w:r w:rsidRPr="00584551">
        <w:rPr>
          <w:lang w:val="en-US"/>
        </w:rPr>
        <w:t>In</w:t>
      </w:r>
      <w:r w:rsidR="005A60FA" w:rsidRPr="00584551">
        <w:rPr>
          <w:lang w:val="en-US"/>
        </w:rPr>
        <w:t xml:space="preserve"> the </w:t>
      </w:r>
      <w:r w:rsidRPr="00584551">
        <w:rPr>
          <w:lang w:val="en-US"/>
        </w:rPr>
        <w:t xml:space="preserve">Word </w:t>
      </w:r>
      <w:r w:rsidR="005A60FA" w:rsidRPr="00584551">
        <w:rPr>
          <w:lang w:val="en-US"/>
        </w:rPr>
        <w:t>R</w:t>
      </w:r>
      <w:r w:rsidRPr="00584551">
        <w:rPr>
          <w:lang w:val="en-US"/>
        </w:rPr>
        <w:t xml:space="preserve">EFERENCES </w:t>
      </w:r>
      <w:r w:rsidR="0047432E" w:rsidRPr="00584551">
        <w:rPr>
          <w:lang w:val="en-US"/>
        </w:rPr>
        <w:t xml:space="preserve">tab </w:t>
      </w:r>
      <w:r w:rsidRPr="00584551">
        <w:rPr>
          <w:lang w:val="en-US"/>
        </w:rPr>
        <w:t>menu</w:t>
      </w:r>
      <w:r w:rsidR="00C574CF" w:rsidRPr="00584551">
        <w:rPr>
          <w:lang w:val="en-US"/>
        </w:rPr>
        <w:t xml:space="preserve">, click </w:t>
      </w:r>
      <w:r w:rsidR="00D04FEB" w:rsidRPr="00584551">
        <w:rPr>
          <w:lang w:val="en-US"/>
        </w:rPr>
        <w:t>Insert Footnote</w:t>
      </w:r>
      <w:r w:rsidR="00C574CF" w:rsidRPr="00584551">
        <w:rPr>
          <w:lang w:val="en-US"/>
        </w:rPr>
        <w:t>.</w:t>
      </w:r>
    </w:p>
    <w:p w14:paraId="63E6692D" w14:textId="77777777" w:rsidR="005A60FA" w:rsidRPr="00584551" w:rsidRDefault="005A60FA" w:rsidP="005A60FA">
      <w:pPr>
        <w:rPr>
          <w:lang w:val="en-US"/>
        </w:rPr>
      </w:pPr>
    </w:p>
    <w:p w14:paraId="195DC9ED" w14:textId="77777777" w:rsidR="005A60FA" w:rsidRPr="00584551" w:rsidRDefault="005A60FA" w:rsidP="005A60FA">
      <w:pPr>
        <w:rPr>
          <w:lang w:val="en-US"/>
        </w:rPr>
      </w:pPr>
      <w:r w:rsidRPr="00584551">
        <w:rPr>
          <w:lang w:val="en-US"/>
        </w:rPr>
        <w:t>The footnote mark will appear at the selected location. Word will take you to the footnote section at the bottom of the page.</w:t>
      </w:r>
    </w:p>
    <w:p w14:paraId="3E185620" w14:textId="77777777" w:rsidR="005A60FA" w:rsidRPr="00584551" w:rsidRDefault="005A60FA" w:rsidP="005A60FA">
      <w:pPr>
        <w:rPr>
          <w:lang w:val="en-US"/>
        </w:rPr>
      </w:pPr>
    </w:p>
    <w:p w14:paraId="46ACD8F9" w14:textId="77777777" w:rsidR="005A60FA" w:rsidRPr="00584551" w:rsidRDefault="005A60FA" w:rsidP="005A60FA">
      <w:pPr>
        <w:pStyle w:val="ListParagraph"/>
        <w:numPr>
          <w:ilvl w:val="0"/>
          <w:numId w:val="20"/>
        </w:numPr>
        <w:rPr>
          <w:lang w:val="en-US"/>
        </w:rPr>
      </w:pPr>
      <w:r w:rsidRPr="00584551">
        <w:rPr>
          <w:lang w:val="en-US"/>
        </w:rPr>
        <w:t xml:space="preserve">Enter </w:t>
      </w:r>
      <w:r w:rsidR="00D04FEB" w:rsidRPr="00584551">
        <w:rPr>
          <w:lang w:val="en-US"/>
        </w:rPr>
        <w:t xml:space="preserve">or paste </w:t>
      </w:r>
      <w:r w:rsidRPr="00584551">
        <w:rPr>
          <w:lang w:val="en-US"/>
        </w:rPr>
        <w:t>the footnote text. Add formatting if desired</w:t>
      </w:r>
      <w:r w:rsidR="00D04FEB" w:rsidRPr="00584551">
        <w:rPr>
          <w:lang w:val="en-US"/>
        </w:rPr>
        <w:t>.</w:t>
      </w:r>
    </w:p>
    <w:p w14:paraId="700CB001" w14:textId="77777777" w:rsidR="005A60FA" w:rsidRPr="00584551" w:rsidRDefault="005A60FA" w:rsidP="005A60FA">
      <w:pPr>
        <w:rPr>
          <w:lang w:val="en-US"/>
        </w:rPr>
      </w:pPr>
    </w:p>
    <w:p w14:paraId="31C9179E" w14:textId="77777777" w:rsidR="005A60FA" w:rsidRPr="00584551" w:rsidRDefault="005A60FA" w:rsidP="005A60FA">
      <w:pPr>
        <w:rPr>
          <w:lang w:val="en-US"/>
        </w:rPr>
      </w:pPr>
      <w:r w:rsidRPr="00584551">
        <w:rPr>
          <w:lang w:val="en-US"/>
        </w:rPr>
        <w:t xml:space="preserve"> </w:t>
      </w:r>
      <w:r w:rsidR="00D04FEB" w:rsidRPr="00584551">
        <w:rPr>
          <w:lang w:val="en-US"/>
        </w:rPr>
        <w:t>F</w:t>
      </w:r>
      <w:r w:rsidRPr="00584551">
        <w:rPr>
          <w:lang w:val="en-US"/>
        </w:rPr>
        <w:t>ootnotes</w:t>
      </w:r>
      <w:r w:rsidR="00D04FEB" w:rsidRPr="00584551">
        <w:rPr>
          <w:lang w:val="en-US"/>
        </w:rPr>
        <w:t xml:space="preserve"> can be added</w:t>
      </w:r>
      <w:r w:rsidRPr="00584551">
        <w:rPr>
          <w:lang w:val="en-US"/>
        </w:rPr>
        <w:t xml:space="preserve"> in any order. Word automatically updates the numbering.</w:t>
      </w:r>
    </w:p>
    <w:p w14:paraId="0A9BC89E" w14:textId="77777777" w:rsidR="005A60FA" w:rsidRPr="00584551" w:rsidRDefault="005A60FA" w:rsidP="005A60FA">
      <w:pPr>
        <w:rPr>
          <w:lang w:val="en-US"/>
        </w:rPr>
      </w:pPr>
    </w:p>
    <w:p w14:paraId="156BFC10" w14:textId="77777777" w:rsidR="00D56402" w:rsidRPr="00584551" w:rsidRDefault="00D56402">
      <w:pPr>
        <w:rPr>
          <w:lang w:val="en-US"/>
        </w:rPr>
      </w:pPr>
      <w:r w:rsidRPr="00584551">
        <w:rPr>
          <w:lang w:val="en-US"/>
        </w:rPr>
        <w:br w:type="page"/>
      </w:r>
    </w:p>
    <w:p w14:paraId="6AB1C129" w14:textId="77777777" w:rsidR="00D56402" w:rsidRPr="00584551" w:rsidRDefault="00D56402" w:rsidP="00D56402">
      <w:pPr>
        <w:pStyle w:val="Heading1"/>
        <w:rPr>
          <w:lang w:val="en-US"/>
        </w:rPr>
      </w:pPr>
      <w:bookmarkStart w:id="3" w:name="_Toc466966279"/>
      <w:r w:rsidRPr="00584551">
        <w:rPr>
          <w:lang w:val="en-US"/>
        </w:rPr>
        <w:lastRenderedPageBreak/>
        <w:t>Conclusion</w:t>
      </w:r>
      <w:bookmarkEnd w:id="3"/>
    </w:p>
    <w:p w14:paraId="404C2972" w14:textId="77777777" w:rsidR="00D56402" w:rsidRPr="00584551" w:rsidRDefault="00D56402" w:rsidP="005A60FA">
      <w:pPr>
        <w:rPr>
          <w:lang w:val="en-US"/>
        </w:rPr>
      </w:pPr>
    </w:p>
    <w:p w14:paraId="44DED54D" w14:textId="77777777" w:rsidR="00D56402" w:rsidRPr="00584551" w:rsidRDefault="00D56402" w:rsidP="005A60FA">
      <w:pPr>
        <w:rPr>
          <w:lang w:val="en-US"/>
        </w:rPr>
      </w:pPr>
      <w:r w:rsidRPr="00584551">
        <w:rPr>
          <w:lang w:val="en-US"/>
        </w:rPr>
        <w:t xml:space="preserve">Reports must have a conclusion that matches the introduction. </w:t>
      </w:r>
      <w:proofErr w:type="gramStart"/>
      <w:r w:rsidRPr="00584551">
        <w:rPr>
          <w:lang w:val="en-US"/>
        </w:rPr>
        <w:t>I.e.</w:t>
      </w:r>
      <w:proofErr w:type="gramEnd"/>
      <w:r w:rsidRPr="00584551">
        <w:rPr>
          <w:lang w:val="en-US"/>
        </w:rPr>
        <w:t xml:space="preserve"> the conclusion will describe to what extend the descriptions in the introduction have been treated in practice and in the report and what the development stage and success has been.</w:t>
      </w:r>
    </w:p>
    <w:p w14:paraId="33A9D17A" w14:textId="77777777" w:rsidR="00F023A6" w:rsidRPr="00584551" w:rsidRDefault="00F023A6" w:rsidP="005A60FA">
      <w:pPr>
        <w:rPr>
          <w:lang w:val="en-US"/>
        </w:rPr>
      </w:pPr>
    </w:p>
    <w:p w14:paraId="14D5FB62" w14:textId="77777777" w:rsidR="00F023A6" w:rsidRPr="00584551" w:rsidRDefault="00F023A6" w:rsidP="005A60FA">
      <w:pPr>
        <w:rPr>
          <w:lang w:val="en-US"/>
        </w:rPr>
        <w:sectPr w:rsidR="00F023A6" w:rsidRPr="00584551" w:rsidSect="00B6205C">
          <w:footerReference w:type="default" r:id="rId14"/>
          <w:pgSz w:w="11906" w:h="16838"/>
          <w:pgMar w:top="1170" w:right="1134" w:bottom="1260" w:left="1134" w:header="708" w:footer="708" w:gutter="0"/>
          <w:pgNumType w:start="1"/>
          <w:cols w:space="708"/>
          <w:docGrid w:linePitch="360"/>
        </w:sectPr>
      </w:pPr>
    </w:p>
    <w:p w14:paraId="70198BB5" w14:textId="77777777" w:rsidR="00F023A6" w:rsidRPr="00584551" w:rsidRDefault="00F023A6" w:rsidP="00F023A6">
      <w:pPr>
        <w:pStyle w:val="Heading1"/>
        <w:rPr>
          <w:lang w:val="en-US"/>
        </w:rPr>
      </w:pPr>
      <w:bookmarkStart w:id="4" w:name="_Toc466966280"/>
      <w:r w:rsidRPr="00584551">
        <w:rPr>
          <w:lang w:val="en-US"/>
        </w:rPr>
        <w:lastRenderedPageBreak/>
        <w:t>Landscape page</w:t>
      </w:r>
      <w:bookmarkEnd w:id="4"/>
    </w:p>
    <w:p w14:paraId="1F1185EF" w14:textId="77777777" w:rsidR="00F023A6" w:rsidRPr="00584551" w:rsidRDefault="00F023A6" w:rsidP="00F023A6">
      <w:pPr>
        <w:rPr>
          <w:lang w:val="en-US"/>
        </w:rPr>
      </w:pPr>
    </w:p>
    <w:p w14:paraId="7E4BD9F1" w14:textId="77777777" w:rsidR="00F023A6" w:rsidRPr="00584551" w:rsidRDefault="00F023A6" w:rsidP="00F023A6">
      <w:pPr>
        <w:rPr>
          <w:lang w:val="en-US"/>
        </w:rPr>
      </w:pPr>
      <w:r w:rsidRPr="00584551">
        <w:rPr>
          <w:lang w:val="en-US"/>
        </w:rPr>
        <w:t xml:space="preserve">A section break can be inserted to </w:t>
      </w:r>
      <w:proofErr w:type="gramStart"/>
      <w:r w:rsidRPr="00584551">
        <w:rPr>
          <w:lang w:val="en-US"/>
        </w:rPr>
        <w:t>e.g.</w:t>
      </w:r>
      <w:proofErr w:type="gramEnd"/>
      <w:r w:rsidRPr="00584551">
        <w:rPr>
          <w:lang w:val="en-US"/>
        </w:rPr>
        <w:t xml:space="preserve"> make the next sections pages in landscape orientation. This is </w:t>
      </w:r>
      <w:r w:rsidR="00F90F33" w:rsidRPr="00584551">
        <w:rPr>
          <w:lang w:val="en-US"/>
        </w:rPr>
        <w:t>useful</w:t>
      </w:r>
      <w:r w:rsidRPr="00584551">
        <w:rPr>
          <w:lang w:val="en-US"/>
        </w:rPr>
        <w:t xml:space="preserve"> to </w:t>
      </w:r>
      <w:proofErr w:type="gramStart"/>
      <w:r w:rsidRPr="00584551">
        <w:rPr>
          <w:lang w:val="en-US"/>
        </w:rPr>
        <w:t>e.g.</w:t>
      </w:r>
      <w:proofErr w:type="gramEnd"/>
      <w:r w:rsidRPr="00584551">
        <w:rPr>
          <w:lang w:val="en-US"/>
        </w:rPr>
        <w:t xml:space="preserve"> show program source code without having long lines accidentally auto</w:t>
      </w:r>
      <w:r w:rsidR="0047432E" w:rsidRPr="00584551">
        <w:rPr>
          <w:lang w:val="en-US"/>
        </w:rPr>
        <w:t xml:space="preserve"> wrapped by Word</w:t>
      </w:r>
      <w:r w:rsidR="0058081B" w:rsidRPr="00584551">
        <w:rPr>
          <w:lang w:val="en-US"/>
        </w:rPr>
        <w:t>.</w:t>
      </w:r>
    </w:p>
    <w:p w14:paraId="3EF4F4A0" w14:textId="77777777" w:rsidR="0058081B" w:rsidRPr="00584551" w:rsidRDefault="0058081B" w:rsidP="00F023A6">
      <w:pPr>
        <w:rPr>
          <w:lang w:val="en-US"/>
        </w:rPr>
      </w:pPr>
    </w:p>
    <w:p w14:paraId="5659848D" w14:textId="77777777" w:rsidR="0058081B" w:rsidRPr="00584551" w:rsidRDefault="0058081B" w:rsidP="00F023A6">
      <w:pPr>
        <w:rPr>
          <w:lang w:val="en-US"/>
        </w:rPr>
      </w:pPr>
      <w:r w:rsidRPr="00584551">
        <w:rPr>
          <w:lang w:val="en-US"/>
        </w:rPr>
        <w:t xml:space="preserve">In order to remove this page. </w:t>
      </w:r>
      <w:r w:rsidR="00F90F33" w:rsidRPr="00584551">
        <w:rPr>
          <w:lang w:val="en-US"/>
        </w:rPr>
        <w:t>First,</w:t>
      </w:r>
      <w:r w:rsidR="0047432E" w:rsidRPr="00584551">
        <w:rPr>
          <w:lang w:val="en-US"/>
        </w:rPr>
        <w:t xml:space="preserve"> make it Portrait O</w:t>
      </w:r>
      <w:r w:rsidRPr="00584551">
        <w:rPr>
          <w:lang w:val="en-US"/>
        </w:rPr>
        <w:t>rientation and then delete it including the section separator.</w:t>
      </w:r>
    </w:p>
    <w:p w14:paraId="433EFAAD" w14:textId="77777777" w:rsidR="0047432E" w:rsidRPr="00584551" w:rsidRDefault="0047432E" w:rsidP="00F023A6">
      <w:pPr>
        <w:rPr>
          <w:lang w:val="en-US"/>
        </w:rPr>
      </w:pPr>
    </w:p>
    <w:p w14:paraId="62239670" w14:textId="77777777" w:rsidR="0047432E" w:rsidRPr="00584551" w:rsidRDefault="0047432E" w:rsidP="00F023A6">
      <w:pPr>
        <w:rPr>
          <w:lang w:val="en-US"/>
        </w:rPr>
      </w:pPr>
      <w:r w:rsidRPr="00584551">
        <w:rPr>
          <w:lang w:val="en-US"/>
        </w:rPr>
        <w:t xml:space="preserve">To see page separators and section separators </w:t>
      </w:r>
      <w:r w:rsidR="00F82F1D" w:rsidRPr="00584551">
        <w:rPr>
          <w:lang w:val="en-US"/>
        </w:rPr>
        <w:t xml:space="preserve">and new line and so on, </w:t>
      </w:r>
      <w:r w:rsidRPr="00584551">
        <w:rPr>
          <w:lang w:val="en-US"/>
        </w:rPr>
        <w:t>click the paragraph symbol ¶ in the HOME tab menu.</w:t>
      </w:r>
    </w:p>
    <w:p w14:paraId="0A4F2D7E" w14:textId="77777777" w:rsidR="005A60FA" w:rsidRPr="00584551" w:rsidRDefault="005A60FA" w:rsidP="005A60FA">
      <w:pPr>
        <w:rPr>
          <w:lang w:val="en-US"/>
        </w:rPr>
      </w:pPr>
    </w:p>
    <w:p w14:paraId="1A90F658" w14:textId="77777777" w:rsidR="00C822C6" w:rsidRPr="00584551" w:rsidRDefault="00C822C6" w:rsidP="0079573C">
      <w:pPr>
        <w:rPr>
          <w:lang w:val="en-US"/>
        </w:rPr>
      </w:pPr>
    </w:p>
    <w:p w14:paraId="464750F4" w14:textId="77777777" w:rsidR="005A60FA" w:rsidRPr="00584551" w:rsidRDefault="00EB75CA" w:rsidP="0079573C">
      <w:pPr>
        <w:rPr>
          <w:lang w:val="en-US"/>
        </w:rPr>
      </w:pPr>
      <w:r w:rsidRPr="00584551">
        <w:rPr>
          <w:noProof/>
          <w:lang w:val="en-US" w:eastAsia="en-GB"/>
        </w:rPr>
        <w:drawing>
          <wp:inline distT="0" distB="0" distL="0" distR="0" wp14:anchorId="545D6CCC" wp14:editId="1F23C027">
            <wp:extent cx="4992981" cy="3777343"/>
            <wp:effectExtent l="0" t="0" r="0" b="0"/>
            <wp:docPr id="2" name="Picture 2" descr="C:\UCL\Document standards\Logoer\UCL_logoer-på-engelsk\UK\UCL_vertical_logo_UK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CL\Document standards\Logoer\UCL_logoer-på-engelsk\UK\UCL_vertical_logo_UK_rg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81" cy="37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0FA" w:rsidRPr="00584551" w:rsidSect="002361BA">
      <w:pgSz w:w="16838" w:h="11906" w:orient="landscape"/>
      <w:pgMar w:top="1134" w:right="117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10FF" w14:textId="77777777" w:rsidR="00851028" w:rsidRDefault="00851028" w:rsidP="00206DCD">
      <w:r>
        <w:separator/>
      </w:r>
    </w:p>
  </w:endnote>
  <w:endnote w:type="continuationSeparator" w:id="0">
    <w:p w14:paraId="16726582" w14:textId="77777777" w:rsidR="00851028" w:rsidRDefault="00851028" w:rsidP="0020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852" w14:textId="77777777" w:rsidR="00122154" w:rsidRDefault="00122154">
    <w:pPr>
      <w:pStyle w:val="Footer"/>
    </w:pPr>
  </w:p>
  <w:p w14:paraId="524468BD" w14:textId="77777777" w:rsidR="00122154" w:rsidRDefault="00122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2730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967BE26" w14:textId="315B6499" w:rsidR="00122154" w:rsidRPr="006339EA" w:rsidRDefault="00D40DAE" w:rsidP="0079573C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 xml:space="preserve">Simon </w:t>
            </w:r>
            <w:proofErr w:type="spellStart"/>
            <w:r>
              <w:rPr>
                <w:lang w:val="en-US"/>
              </w:rPr>
              <w:t>Slamka</w:t>
            </w:r>
            <w:proofErr w:type="spellEnd"/>
            <w:r>
              <w:rPr>
                <w:lang w:val="en-US"/>
              </w:rPr>
              <w:t xml:space="preserve"> – class 212</w:t>
            </w:r>
            <w:r w:rsidR="0079573C" w:rsidRPr="006339EA">
              <w:rPr>
                <w:lang w:val="en-US"/>
              </w:rPr>
              <w:tab/>
            </w:r>
            <w:r w:rsidR="0079573C" w:rsidRPr="006339EA">
              <w:rPr>
                <w:lang w:val="en-US"/>
              </w:rPr>
              <w:tab/>
            </w:r>
            <w:r w:rsidR="00122154" w:rsidRPr="006339EA">
              <w:rPr>
                <w:lang w:val="en-US"/>
              </w:rPr>
              <w:t xml:space="preserve">Page </w:t>
            </w:r>
            <w:r w:rsidR="00122154">
              <w:rPr>
                <w:b/>
                <w:bCs/>
              </w:rPr>
              <w:fldChar w:fldCharType="begin"/>
            </w:r>
            <w:r w:rsidR="00122154" w:rsidRPr="006339EA">
              <w:rPr>
                <w:b/>
                <w:bCs/>
                <w:lang w:val="en-US"/>
              </w:rPr>
              <w:instrText xml:space="preserve"> PAGE </w:instrText>
            </w:r>
            <w:r w:rsidR="00122154">
              <w:rPr>
                <w:b/>
                <w:bCs/>
              </w:rPr>
              <w:fldChar w:fldCharType="separate"/>
            </w:r>
            <w:r w:rsidR="00050D9F">
              <w:rPr>
                <w:b/>
                <w:bCs/>
                <w:noProof/>
                <w:lang w:val="en-US"/>
              </w:rPr>
              <w:t>6</w:t>
            </w:r>
            <w:r w:rsidR="00122154">
              <w:rPr>
                <w:b/>
                <w:bCs/>
              </w:rPr>
              <w:fldChar w:fldCharType="end"/>
            </w:r>
            <w:r w:rsidR="00122154" w:rsidRPr="006339EA">
              <w:rPr>
                <w:lang w:val="en-US"/>
              </w:rPr>
              <w:t xml:space="preserve"> of </w:t>
            </w:r>
            <w:r w:rsidR="00122154">
              <w:rPr>
                <w:b/>
                <w:bCs/>
              </w:rPr>
              <w:fldChar w:fldCharType="begin"/>
            </w:r>
            <w:r w:rsidR="00122154" w:rsidRPr="006339EA">
              <w:rPr>
                <w:b/>
                <w:bCs/>
                <w:lang w:val="en-US"/>
              </w:rPr>
              <w:instrText xml:space="preserve"> =</w:instrText>
            </w:r>
            <w:r w:rsidR="00122154">
              <w:rPr>
                <w:b/>
                <w:bCs/>
              </w:rPr>
              <w:fldChar w:fldCharType="begin"/>
            </w:r>
            <w:r w:rsidR="00122154" w:rsidRPr="006339EA">
              <w:rPr>
                <w:b/>
                <w:bCs/>
                <w:lang w:val="en-US"/>
              </w:rPr>
              <w:instrText xml:space="preserve"> NUMPAGES </w:instrText>
            </w:r>
            <w:r w:rsidR="00122154">
              <w:rPr>
                <w:b/>
                <w:bCs/>
              </w:rPr>
              <w:fldChar w:fldCharType="separate"/>
            </w:r>
            <w:r w:rsidR="00E31062">
              <w:rPr>
                <w:b/>
                <w:bCs/>
                <w:noProof/>
                <w:lang w:val="en-US"/>
              </w:rPr>
              <w:instrText>8</w:instrText>
            </w:r>
            <w:r w:rsidR="00122154">
              <w:rPr>
                <w:b/>
                <w:bCs/>
              </w:rPr>
              <w:fldChar w:fldCharType="end"/>
            </w:r>
            <w:r w:rsidR="00122154" w:rsidRPr="006339EA">
              <w:rPr>
                <w:b/>
                <w:bCs/>
                <w:lang w:val="en-US"/>
              </w:rPr>
              <w:instrText xml:space="preserve"> -2 </w:instrText>
            </w:r>
            <w:r w:rsidR="00122154">
              <w:rPr>
                <w:b/>
                <w:bCs/>
              </w:rPr>
              <w:fldChar w:fldCharType="separate"/>
            </w:r>
            <w:r w:rsidR="00E31062">
              <w:rPr>
                <w:b/>
                <w:bCs/>
                <w:noProof/>
                <w:lang w:val="en-US"/>
              </w:rPr>
              <w:t>6</w:t>
            </w:r>
            <w:r w:rsidR="00122154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126D" w14:textId="77777777" w:rsidR="00851028" w:rsidRDefault="00851028" w:rsidP="00206DCD">
      <w:r>
        <w:separator/>
      </w:r>
    </w:p>
  </w:footnote>
  <w:footnote w:type="continuationSeparator" w:id="0">
    <w:p w14:paraId="06889439" w14:textId="77777777" w:rsidR="00851028" w:rsidRDefault="00851028" w:rsidP="00206DCD">
      <w:r>
        <w:continuationSeparator/>
      </w:r>
    </w:p>
  </w:footnote>
  <w:footnote w:id="1">
    <w:p w14:paraId="6044C1AE" w14:textId="77777777" w:rsidR="00C574CF" w:rsidRPr="00C574CF" w:rsidRDefault="00C574C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574CF">
        <w:rPr>
          <w:lang w:val="en-GB"/>
        </w:rPr>
        <w:t xml:space="preserve"> </w:t>
      </w:r>
      <w:r>
        <w:rPr>
          <w:lang w:val="en-GB"/>
        </w:rPr>
        <w:t>Place</w:t>
      </w:r>
      <w:r w:rsidRPr="00C574CF">
        <w:rPr>
          <w:lang w:val="en-GB"/>
        </w:rPr>
        <w:t xml:space="preserve"> a relevant link to the used</w:t>
      </w:r>
      <w:r>
        <w:rPr>
          <w:lang w:val="en-GB"/>
        </w:rPr>
        <w:t xml:space="preserve"> source here.</w:t>
      </w:r>
    </w:p>
  </w:footnote>
  <w:footnote w:id="2">
    <w:p w14:paraId="48C725FF" w14:textId="77777777" w:rsidR="007C0394" w:rsidRPr="00B4155D" w:rsidRDefault="007C0394" w:rsidP="007C039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4155D">
        <w:rPr>
          <w:lang w:val="en-GB"/>
        </w:rPr>
        <w:t xml:space="preserve"> </w:t>
      </w:r>
      <w:hyperlink r:id="rId1" w:history="1">
        <w:r w:rsidRPr="00DE75F9">
          <w:rPr>
            <w:rStyle w:val="Hyperlink"/>
            <w:lang w:val="en-GB"/>
          </w:rPr>
          <w:t>http://wordprocessing.about.com/od/wordprocessingsoftware/a/footnotes.htm</w:t>
        </w:r>
      </w:hyperlink>
      <w:r>
        <w:rPr>
          <w:lang w:val="en-GB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444"/>
    <w:multiLevelType w:val="hybridMultilevel"/>
    <w:tmpl w:val="5DD637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B5E"/>
    <w:multiLevelType w:val="hybridMultilevel"/>
    <w:tmpl w:val="DB284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A79"/>
    <w:multiLevelType w:val="hybridMultilevel"/>
    <w:tmpl w:val="6B643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0EC8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734C30"/>
    <w:multiLevelType w:val="hybridMultilevel"/>
    <w:tmpl w:val="28001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C5008"/>
    <w:multiLevelType w:val="hybridMultilevel"/>
    <w:tmpl w:val="FE1C4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4515F"/>
    <w:multiLevelType w:val="hybridMultilevel"/>
    <w:tmpl w:val="CBCE1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1B33"/>
    <w:multiLevelType w:val="hybridMultilevel"/>
    <w:tmpl w:val="62862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24B7A"/>
    <w:multiLevelType w:val="hybridMultilevel"/>
    <w:tmpl w:val="B0AAF7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E7AE5"/>
    <w:multiLevelType w:val="hybridMultilevel"/>
    <w:tmpl w:val="C6FC3AD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089C"/>
    <w:multiLevelType w:val="hybridMultilevel"/>
    <w:tmpl w:val="035091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36898"/>
    <w:multiLevelType w:val="hybridMultilevel"/>
    <w:tmpl w:val="9A067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B3B82"/>
    <w:multiLevelType w:val="hybridMultilevel"/>
    <w:tmpl w:val="BAD87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E1156"/>
    <w:multiLevelType w:val="hybridMultilevel"/>
    <w:tmpl w:val="674401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66B8D"/>
    <w:multiLevelType w:val="hybridMultilevel"/>
    <w:tmpl w:val="A9EAE4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67C73"/>
    <w:multiLevelType w:val="hybridMultilevel"/>
    <w:tmpl w:val="4064A6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22277"/>
    <w:multiLevelType w:val="hybridMultilevel"/>
    <w:tmpl w:val="DA08F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7CF1"/>
    <w:multiLevelType w:val="hybridMultilevel"/>
    <w:tmpl w:val="F31A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274DE"/>
    <w:multiLevelType w:val="hybridMultilevel"/>
    <w:tmpl w:val="86F6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67D6F"/>
    <w:multiLevelType w:val="hybridMultilevel"/>
    <w:tmpl w:val="58D8D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07E71"/>
    <w:multiLevelType w:val="hybridMultilevel"/>
    <w:tmpl w:val="2BF01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C44BA"/>
    <w:multiLevelType w:val="hybridMultilevel"/>
    <w:tmpl w:val="1F1E4DE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35430"/>
    <w:multiLevelType w:val="hybridMultilevel"/>
    <w:tmpl w:val="E11C9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D6304"/>
    <w:multiLevelType w:val="hybridMultilevel"/>
    <w:tmpl w:val="0E646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A5D5A"/>
    <w:multiLevelType w:val="hybridMultilevel"/>
    <w:tmpl w:val="1E72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19"/>
  </w:num>
  <w:num w:numId="8">
    <w:abstractNumId w:val="15"/>
  </w:num>
  <w:num w:numId="9">
    <w:abstractNumId w:val="10"/>
  </w:num>
  <w:num w:numId="10">
    <w:abstractNumId w:val="23"/>
  </w:num>
  <w:num w:numId="11">
    <w:abstractNumId w:val="7"/>
  </w:num>
  <w:num w:numId="12">
    <w:abstractNumId w:val="13"/>
  </w:num>
  <w:num w:numId="13">
    <w:abstractNumId w:val="16"/>
  </w:num>
  <w:num w:numId="14">
    <w:abstractNumId w:val="9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3"/>
  </w:num>
  <w:num w:numId="20">
    <w:abstractNumId w:val="12"/>
  </w:num>
  <w:num w:numId="21">
    <w:abstractNumId w:val="2"/>
  </w:num>
  <w:num w:numId="22">
    <w:abstractNumId w:val="24"/>
  </w:num>
  <w:num w:numId="23">
    <w:abstractNumId w:val="18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2"/>
    <w:rsid w:val="00014F3A"/>
    <w:rsid w:val="00015148"/>
    <w:rsid w:val="00042688"/>
    <w:rsid w:val="00050D9F"/>
    <w:rsid w:val="000525B6"/>
    <w:rsid w:val="000530EF"/>
    <w:rsid w:val="00062539"/>
    <w:rsid w:val="000717CB"/>
    <w:rsid w:val="00074E83"/>
    <w:rsid w:val="000913F0"/>
    <w:rsid w:val="0009360B"/>
    <w:rsid w:val="000A20A3"/>
    <w:rsid w:val="000C3C54"/>
    <w:rsid w:val="000D0837"/>
    <w:rsid w:val="00105E48"/>
    <w:rsid w:val="00122154"/>
    <w:rsid w:val="00125EBE"/>
    <w:rsid w:val="001352A1"/>
    <w:rsid w:val="00143A6B"/>
    <w:rsid w:val="001B1752"/>
    <w:rsid w:val="001E4FCE"/>
    <w:rsid w:val="00203B12"/>
    <w:rsid w:val="00206DCD"/>
    <w:rsid w:val="0023252D"/>
    <w:rsid w:val="002361BA"/>
    <w:rsid w:val="00242DC7"/>
    <w:rsid w:val="00261599"/>
    <w:rsid w:val="002850B0"/>
    <w:rsid w:val="002A6BFE"/>
    <w:rsid w:val="002B241B"/>
    <w:rsid w:val="002B4B5E"/>
    <w:rsid w:val="002C197F"/>
    <w:rsid w:val="002C4E76"/>
    <w:rsid w:val="002D49F3"/>
    <w:rsid w:val="002E18BA"/>
    <w:rsid w:val="002E39C3"/>
    <w:rsid w:val="002F3100"/>
    <w:rsid w:val="002F6EBA"/>
    <w:rsid w:val="00312E9C"/>
    <w:rsid w:val="003366B0"/>
    <w:rsid w:val="00346BA9"/>
    <w:rsid w:val="00380390"/>
    <w:rsid w:val="00387F9A"/>
    <w:rsid w:val="00390D6E"/>
    <w:rsid w:val="003A224B"/>
    <w:rsid w:val="003A5604"/>
    <w:rsid w:val="003C2A66"/>
    <w:rsid w:val="003E4657"/>
    <w:rsid w:val="003E643D"/>
    <w:rsid w:val="00407CFB"/>
    <w:rsid w:val="004157F5"/>
    <w:rsid w:val="004321E0"/>
    <w:rsid w:val="004362E6"/>
    <w:rsid w:val="00445019"/>
    <w:rsid w:val="00446E83"/>
    <w:rsid w:val="0045444C"/>
    <w:rsid w:val="00457CB7"/>
    <w:rsid w:val="004622C3"/>
    <w:rsid w:val="0047432E"/>
    <w:rsid w:val="00483F1B"/>
    <w:rsid w:val="004D1B5A"/>
    <w:rsid w:val="004D6C6C"/>
    <w:rsid w:val="004E2FF4"/>
    <w:rsid w:val="004E67D6"/>
    <w:rsid w:val="004F3B81"/>
    <w:rsid w:val="005048D5"/>
    <w:rsid w:val="005078F2"/>
    <w:rsid w:val="00516E22"/>
    <w:rsid w:val="00540821"/>
    <w:rsid w:val="00543793"/>
    <w:rsid w:val="00554734"/>
    <w:rsid w:val="00555A08"/>
    <w:rsid w:val="005560F5"/>
    <w:rsid w:val="00576450"/>
    <w:rsid w:val="0058081B"/>
    <w:rsid w:val="00584551"/>
    <w:rsid w:val="00595AA4"/>
    <w:rsid w:val="00596D9D"/>
    <w:rsid w:val="005A44DF"/>
    <w:rsid w:val="005A60FA"/>
    <w:rsid w:val="005C419E"/>
    <w:rsid w:val="005C6513"/>
    <w:rsid w:val="005C6CDA"/>
    <w:rsid w:val="006264EC"/>
    <w:rsid w:val="006339EA"/>
    <w:rsid w:val="00636F55"/>
    <w:rsid w:val="00643D09"/>
    <w:rsid w:val="00660514"/>
    <w:rsid w:val="0066100D"/>
    <w:rsid w:val="00674751"/>
    <w:rsid w:val="00685635"/>
    <w:rsid w:val="006937E4"/>
    <w:rsid w:val="006A2E6E"/>
    <w:rsid w:val="006B1639"/>
    <w:rsid w:val="006B4E07"/>
    <w:rsid w:val="006D6F3C"/>
    <w:rsid w:val="0070502A"/>
    <w:rsid w:val="0071368C"/>
    <w:rsid w:val="0071703A"/>
    <w:rsid w:val="00736017"/>
    <w:rsid w:val="0075635C"/>
    <w:rsid w:val="0077101F"/>
    <w:rsid w:val="00772946"/>
    <w:rsid w:val="0079573C"/>
    <w:rsid w:val="007A0A65"/>
    <w:rsid w:val="007A2646"/>
    <w:rsid w:val="007A7925"/>
    <w:rsid w:val="007B3FDB"/>
    <w:rsid w:val="007C0394"/>
    <w:rsid w:val="007C5F4C"/>
    <w:rsid w:val="007E3C59"/>
    <w:rsid w:val="008165C2"/>
    <w:rsid w:val="00817A6C"/>
    <w:rsid w:val="008203B7"/>
    <w:rsid w:val="00851028"/>
    <w:rsid w:val="00862C1E"/>
    <w:rsid w:val="0089360F"/>
    <w:rsid w:val="00895BC9"/>
    <w:rsid w:val="008E45FE"/>
    <w:rsid w:val="008F26C1"/>
    <w:rsid w:val="008F5F9A"/>
    <w:rsid w:val="00931E79"/>
    <w:rsid w:val="00932773"/>
    <w:rsid w:val="00944781"/>
    <w:rsid w:val="0094663B"/>
    <w:rsid w:val="00954A8F"/>
    <w:rsid w:val="00954AB2"/>
    <w:rsid w:val="00955BA3"/>
    <w:rsid w:val="009625E6"/>
    <w:rsid w:val="00967A7E"/>
    <w:rsid w:val="00967A82"/>
    <w:rsid w:val="00970890"/>
    <w:rsid w:val="00973D6B"/>
    <w:rsid w:val="00973E0A"/>
    <w:rsid w:val="00974862"/>
    <w:rsid w:val="009A3294"/>
    <w:rsid w:val="009A4546"/>
    <w:rsid w:val="009C0B51"/>
    <w:rsid w:val="009F14EA"/>
    <w:rsid w:val="009F2B07"/>
    <w:rsid w:val="00A1358D"/>
    <w:rsid w:val="00A31236"/>
    <w:rsid w:val="00A3496E"/>
    <w:rsid w:val="00A64CFE"/>
    <w:rsid w:val="00A86CDC"/>
    <w:rsid w:val="00AA56CF"/>
    <w:rsid w:val="00AD45C5"/>
    <w:rsid w:val="00AE183E"/>
    <w:rsid w:val="00B05569"/>
    <w:rsid w:val="00B4155D"/>
    <w:rsid w:val="00B548AB"/>
    <w:rsid w:val="00B6205C"/>
    <w:rsid w:val="00B72091"/>
    <w:rsid w:val="00B810EB"/>
    <w:rsid w:val="00B96657"/>
    <w:rsid w:val="00B96E1B"/>
    <w:rsid w:val="00BA6137"/>
    <w:rsid w:val="00BB02DD"/>
    <w:rsid w:val="00BE51ED"/>
    <w:rsid w:val="00C5728F"/>
    <w:rsid w:val="00C574CF"/>
    <w:rsid w:val="00C73565"/>
    <w:rsid w:val="00C822C6"/>
    <w:rsid w:val="00C841DE"/>
    <w:rsid w:val="00C94189"/>
    <w:rsid w:val="00CA04E7"/>
    <w:rsid w:val="00CA2DBD"/>
    <w:rsid w:val="00CB2527"/>
    <w:rsid w:val="00CB5087"/>
    <w:rsid w:val="00CE64A8"/>
    <w:rsid w:val="00D04FEB"/>
    <w:rsid w:val="00D10747"/>
    <w:rsid w:val="00D22BC9"/>
    <w:rsid w:val="00D34C9F"/>
    <w:rsid w:val="00D4051E"/>
    <w:rsid w:val="00D40DAE"/>
    <w:rsid w:val="00D461C7"/>
    <w:rsid w:val="00D51290"/>
    <w:rsid w:val="00D53C88"/>
    <w:rsid w:val="00D56402"/>
    <w:rsid w:val="00D73C98"/>
    <w:rsid w:val="00D82656"/>
    <w:rsid w:val="00D92298"/>
    <w:rsid w:val="00DA3C25"/>
    <w:rsid w:val="00DE6CA2"/>
    <w:rsid w:val="00E244AA"/>
    <w:rsid w:val="00E31062"/>
    <w:rsid w:val="00E428B0"/>
    <w:rsid w:val="00E4373C"/>
    <w:rsid w:val="00E50CB1"/>
    <w:rsid w:val="00E72949"/>
    <w:rsid w:val="00EA0BE7"/>
    <w:rsid w:val="00EA46FF"/>
    <w:rsid w:val="00EB75CA"/>
    <w:rsid w:val="00ED1F11"/>
    <w:rsid w:val="00F00D02"/>
    <w:rsid w:val="00F023A6"/>
    <w:rsid w:val="00F310BC"/>
    <w:rsid w:val="00F351F8"/>
    <w:rsid w:val="00F4665C"/>
    <w:rsid w:val="00F703CF"/>
    <w:rsid w:val="00F82F1D"/>
    <w:rsid w:val="00F90F33"/>
    <w:rsid w:val="00F9191E"/>
    <w:rsid w:val="00FB18BE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D2717C"/>
  <w15:docId w15:val="{1535A16A-AE2B-9244-BFF9-26F470D4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5E"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9C0B51"/>
    <w:pPr>
      <w:keepNext/>
      <w:keepLines/>
      <w:numPr>
        <w:numId w:val="19"/>
      </w:numPr>
      <w:spacing w:before="100" w:beforeAutospacing="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54734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25B6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57CB7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57CB7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57CB7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57CB7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57CB7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57CB7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D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0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47"/>
    <w:rPr>
      <w:rFonts w:ascii="Tahoma" w:hAnsi="Tahoma" w:cs="Tahoma"/>
      <w:sz w:val="16"/>
      <w:szCs w:val="16"/>
      <w:lang w:eastAsia="da-DK"/>
    </w:rPr>
  </w:style>
  <w:style w:type="character" w:customStyle="1" w:styleId="Heading1Char">
    <w:name w:val="Heading 1 Char"/>
    <w:basedOn w:val="DefaultParagraphFont"/>
    <w:link w:val="Heading1"/>
    <w:rsid w:val="009C0B51"/>
    <w:rPr>
      <w:rFonts w:eastAsiaTheme="majorEastAsia" w:cstheme="majorBidi"/>
      <w:b/>
      <w:bCs/>
      <w:sz w:val="28"/>
      <w:szCs w:val="28"/>
      <w:lang w:eastAsia="da-D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236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7CB7"/>
    <w:pPr>
      <w:tabs>
        <w:tab w:val="left" w:pos="440"/>
        <w:tab w:val="right" w:leader="dot" w:pos="9628"/>
      </w:tabs>
      <w:spacing w:after="100"/>
    </w:pPr>
  </w:style>
  <w:style w:type="paragraph" w:styleId="ListParagraph">
    <w:name w:val="List Paragraph"/>
    <w:basedOn w:val="Normal"/>
    <w:uiPriority w:val="34"/>
    <w:qFormat/>
    <w:rsid w:val="006A2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DCD"/>
    <w:rPr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206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DCD"/>
    <w:rPr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semiHidden/>
    <w:rsid w:val="00554734"/>
    <w:rPr>
      <w:rFonts w:asciiTheme="majorHAnsi" w:eastAsiaTheme="majorEastAsia" w:hAnsiTheme="majorHAnsi" w:cstheme="majorBidi"/>
      <w:b/>
      <w:bCs/>
      <w:sz w:val="24"/>
      <w:szCs w:val="26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57645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0525B6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da-DK"/>
    </w:rPr>
  </w:style>
  <w:style w:type="character" w:customStyle="1" w:styleId="Heading4Char">
    <w:name w:val="Heading 4 Char"/>
    <w:basedOn w:val="DefaultParagraphFont"/>
    <w:link w:val="Heading4"/>
    <w:semiHidden/>
    <w:rsid w:val="00457C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a-DK"/>
    </w:rPr>
  </w:style>
  <w:style w:type="character" w:customStyle="1" w:styleId="Heading5Char">
    <w:name w:val="Heading 5 Char"/>
    <w:basedOn w:val="DefaultParagraphFont"/>
    <w:link w:val="Heading5"/>
    <w:semiHidden/>
    <w:rsid w:val="00457C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a-DK"/>
    </w:rPr>
  </w:style>
  <w:style w:type="character" w:customStyle="1" w:styleId="Heading6Char">
    <w:name w:val="Heading 6 Char"/>
    <w:basedOn w:val="DefaultParagraphFont"/>
    <w:link w:val="Heading6"/>
    <w:semiHidden/>
    <w:rsid w:val="00457CB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a-DK"/>
    </w:rPr>
  </w:style>
  <w:style w:type="character" w:customStyle="1" w:styleId="Heading7Char">
    <w:name w:val="Heading 7 Char"/>
    <w:basedOn w:val="DefaultParagraphFont"/>
    <w:link w:val="Heading7"/>
    <w:semiHidden/>
    <w:rsid w:val="00457C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a-DK"/>
    </w:rPr>
  </w:style>
  <w:style w:type="character" w:customStyle="1" w:styleId="Heading8Char">
    <w:name w:val="Heading 8 Char"/>
    <w:basedOn w:val="DefaultParagraphFont"/>
    <w:link w:val="Heading8"/>
    <w:semiHidden/>
    <w:rsid w:val="00457CB7"/>
    <w:rPr>
      <w:rFonts w:asciiTheme="majorHAnsi" w:eastAsiaTheme="majorEastAsia" w:hAnsiTheme="majorHAnsi" w:cstheme="majorBidi"/>
      <w:color w:val="404040" w:themeColor="text1" w:themeTint="BF"/>
      <w:lang w:eastAsia="da-DK"/>
    </w:rPr>
  </w:style>
  <w:style w:type="character" w:customStyle="1" w:styleId="Heading9Char">
    <w:name w:val="Heading 9 Char"/>
    <w:basedOn w:val="DefaultParagraphFont"/>
    <w:link w:val="Heading9"/>
    <w:semiHidden/>
    <w:rsid w:val="00457CB7"/>
    <w:rPr>
      <w:rFonts w:asciiTheme="majorHAnsi" w:eastAsiaTheme="majorEastAsia" w:hAnsiTheme="majorHAnsi" w:cstheme="majorBidi"/>
      <w:i/>
      <w:iCs/>
      <w:color w:val="404040" w:themeColor="text1" w:themeTint="BF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60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60FA"/>
    <w:rPr>
      <w:lang w:eastAsia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5A60FA"/>
    <w:rPr>
      <w:vertAlign w:val="superscript"/>
    </w:rPr>
  </w:style>
  <w:style w:type="paragraph" w:customStyle="1" w:styleId="CLI">
    <w:name w:val="CLI"/>
    <w:basedOn w:val="Normal"/>
    <w:link w:val="CLIChar"/>
    <w:qFormat/>
    <w:rsid w:val="002C4E76"/>
    <w:rPr>
      <w:rFonts w:ascii="Courier New" w:hAnsi="Courier New" w:cs="Courier New"/>
      <w:b/>
      <w:sz w:val="20"/>
      <w:szCs w:val="20"/>
      <w:lang w:val="en-GB"/>
    </w:rPr>
  </w:style>
  <w:style w:type="character" w:customStyle="1" w:styleId="CLIChar">
    <w:name w:val="CLI Char"/>
    <w:basedOn w:val="DefaultParagraphFont"/>
    <w:link w:val="CLI"/>
    <w:rsid w:val="002C4E76"/>
    <w:rPr>
      <w:rFonts w:ascii="Courier New" w:hAnsi="Courier New" w:cs="Courier New"/>
      <w:b/>
      <w:lang w:val="en-GB" w:eastAsia="da-DK"/>
    </w:rPr>
  </w:style>
  <w:style w:type="paragraph" w:styleId="NormalWeb">
    <w:name w:val="Normal (Web)"/>
    <w:basedOn w:val="Normal"/>
    <w:uiPriority w:val="99"/>
    <w:unhideWhenUsed/>
    <w:rsid w:val="000A20A3"/>
    <w:pPr>
      <w:spacing w:before="100" w:beforeAutospacing="1" w:after="100" w:afterAutospacing="1"/>
    </w:pPr>
    <w:rPr>
      <w:lang w:val="en-CZ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941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C9418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allels.com/welcome-new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fl@eal.dk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ordprocessing.about.com/od/wordprocessingsoftware/a/footnote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toon/Library/Group%20Containers/UBF8T346G9.Office/User%20Content.localized/Templates.localized/UCL-networking-Lab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996E4-A221-4DE8-BB23-308BEF0F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UCL-networking-LabReportTemplate.dotx</Template>
  <TotalTime>1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Erhvervsskole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Slamka Šimon (242069)</dc:creator>
  <cp:lastModifiedBy>Slamka Šimon (242069)</cp:lastModifiedBy>
  <cp:revision>2</cp:revision>
  <cp:lastPrinted>2013-08-31T09:04:00Z</cp:lastPrinted>
  <dcterms:created xsi:type="dcterms:W3CDTF">2021-09-08T09:20:00Z</dcterms:created>
  <dcterms:modified xsi:type="dcterms:W3CDTF">2021-09-08T09:20:00Z</dcterms:modified>
</cp:coreProperties>
</file>